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ind w:firstLine="1467" w:firstLineChars="699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3481705</wp:posOffset>
                </wp:positionV>
                <wp:extent cx="753110" cy="7620"/>
                <wp:effectExtent l="0" t="48260" r="889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311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4.25pt;margin-top:274.15pt;height:0.6pt;width:59.3pt;z-index:251702272;mso-width-relative:page;mso-height-relative:page;" filled="f" stroked="t" coordsize="21600,21600" o:gfxdata="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3zWZ32AAAAAsBAAAPAAAAAAAAAAEAIAAAACIAAABkcnMvZG93&#10;bnJldi54bWxQSwECFAAUAAAACACHTuJACfj9XAACAAC6AwAADgAAAAAAAAABACAAAAAn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3594735</wp:posOffset>
                </wp:positionV>
                <wp:extent cx="762000" cy="595630"/>
                <wp:effectExtent l="0" t="0" r="15240" b="139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flipH="1" flipV="1">
                          <a:off x="0" y="0"/>
                          <a:ext cx="762000" cy="5956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4.75pt;margin-top:283.05pt;height:46.9pt;width:60pt;z-index:251724800;mso-width-relative:page;mso-height-relative:page;" filled="f" stroked="t" coordsize="21600,21600" o:gfxdata="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dwsCtgAAAALAQAADwAAAAAA&#10;AAABACAAAAAiAAAAZHJzL2Rvd25yZXYueG1sUEsBAhQAFAAAAAgAh07iQLOUphITAgAA4wMAAA4A&#10;AAAAAAAAAQAgAAAAJw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3866515</wp:posOffset>
                </wp:positionV>
                <wp:extent cx="670560" cy="647700"/>
                <wp:effectExtent l="6350" t="6350" r="8890" b="1651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运营者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75pt;margin-top:304.45pt;height:51pt;width:52.8pt;z-index:251663360;v-text-anchor:middle;mso-width-relative:page;mso-height-relative:page;" fillcolor="#FFFFFF [3201]" filled="t" stroked="t" coordsize="21600,21600" o:gfxdata="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plNANgAAAALAQAADwAAAAAAAAABACAAAAAiAAAAZHJzL2Rvd25yZXYueG1sUEsB&#10;AhQAFAAAAAgAh07iQK7JT7NnAgAAywQ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运营者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2757805</wp:posOffset>
                </wp:positionV>
                <wp:extent cx="723900" cy="608330"/>
                <wp:effectExtent l="0" t="3810" r="7620" b="127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H="1">
                          <a:off x="4774565" y="4304665"/>
                          <a:ext cx="723900" cy="6083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75pt;margin-top:217.15pt;height:47.9pt;width:57pt;z-index:251679744;mso-width-relative:page;mso-height-relative:page;" filled="f" stroked="t" coordsize="21600,21600" o:gfxdata="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xfzl9kAAAALAQAA&#10;DwAAAAAAAAABACAAAAAiAAAAZHJzL2Rvd25yZXYueG1sUEsBAhQAFAAAAAgAh07iQNIC3FUYAgAA&#10;5AMAAA4AAAAAAAAAAQAgAAAAKA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2441575</wp:posOffset>
                </wp:positionV>
                <wp:extent cx="662305" cy="632460"/>
                <wp:effectExtent l="6350" t="6350" r="17145" b="1651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9845" y="1420495"/>
                          <a:ext cx="662305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75pt;margin-top:192.25pt;height:49.8pt;width:52.15pt;z-index:251659264;v-text-anchor:middle;mso-width-relative:page;mso-height-relative:page;" fillcolor="#FFFFFF [3201]" filled="t" stroked="t" coordsize="21600,21600" o:gfxdata="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JXnMl2QAAAAkBAAAPAAAAAAAAAAEAIAAAACIAAABkcnMvZG93bnJldi54bWxQ&#10;SwECFAAUAAAACACHTuJARqHvOWgCAAC/BAAADgAAAAAAAAABACAAAAAo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3165475</wp:posOffset>
                </wp:positionV>
                <wp:extent cx="662305" cy="632460"/>
                <wp:effectExtent l="6350" t="6350" r="17145" b="1651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55pt;margin-top:249.25pt;height:49.8pt;width:52.15pt;z-index:251678720;v-text-anchor:middle;mso-width-relative:page;mso-height-relative:page;" fillcolor="#FFFFFF [3201]" filled="t" stroked="t" coordsize="21600,21600" o:gfxdata="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h/g5L2gAAAAsBAAAPAAAAAAAAAAEAIAAAACIAAABkcnMvZG93bnJldi54bWxQSwECFAAUAAAA&#10;CACHTuJAikpprF4CAAC1BAAADgAAAAAAAAABACAAAAAp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司机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3241675</wp:posOffset>
                </wp:positionV>
                <wp:extent cx="824230" cy="464820"/>
                <wp:effectExtent l="6350" t="6350" r="7620" b="165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35pt;margin-top:255.25pt;height:36.6pt;width:64.9pt;z-index:251675648;v-text-anchor:middle;mso-width-relative:page;mso-height-relative:page;" fillcolor="#FFFFFF [3201]" filled="t" stroked="t" coordsize="21600,21600" o:gfxdata="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Uo&#10;yfzYAAAACwEAAA8AAAAAAAAAAQAgAAAAIgAAAGRycy9kb3ducmV2LnhtbFBLAQIUABQAAAAIAIdO&#10;4kC1fMnxXAIAALM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3462655</wp:posOffset>
                </wp:positionV>
                <wp:extent cx="670560" cy="11430"/>
                <wp:effectExtent l="0" t="39370" r="0" b="558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2" idx="1"/>
                      </wps:cNvCnPr>
                      <wps:spPr>
                        <a:xfrm>
                          <a:off x="2496185" y="5169535"/>
                          <a:ext cx="670560" cy="11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55pt;margin-top:272.65pt;height:0.9pt;width:52.8pt;z-index:251676672;mso-width-relative:page;mso-height-relative:page;" filled="f" stroked="t" coordsize="21600,21600" o:gfxdata="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ln8RXa&#10;AAAACwEAAA8AAAAAAAAAAQAgAAAAIgAAAGRycy9kb3ducmV2LnhtbFBLAQIUABQAAAAIAIdO4kBy&#10;DbSkHgIAAPUDAAAOAAAAAAAAAAEAIAAAACk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3272155</wp:posOffset>
                </wp:positionV>
                <wp:extent cx="746760" cy="380365"/>
                <wp:effectExtent l="6350" t="6350" r="8890" b="95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80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定位硬件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75pt;margin-top:257.65pt;height:29.95pt;width:58.8pt;z-index:251674624;v-text-anchor:middle;mso-width-relative:page;mso-height-relative:page;" fillcolor="#FFFFFF [3201]" filled="t" stroked="t" coordsize="21600,21600" o:gfxdata="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yfb&#10;s9gAAAALAQAADwAAAAAAAAABACAAAAAiAAAAZHJzL2Rvd25yZXYueG1sUEsBAhQAFAAAAAgAh07i&#10;QM07dSVbAgAAswQAAA4AAAAAAAAAAQAgAAAAJw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定位硬件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109855</wp:posOffset>
                </wp:positionV>
                <wp:extent cx="1090295" cy="571500"/>
                <wp:effectExtent l="6350" t="6350" r="15875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1445" y="1229995"/>
                          <a:ext cx="109029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1.75pt;margin-top:8.65pt;height:45pt;width:85.85pt;z-index:251658240;v-text-anchor:middle;mso-width-relative:page;mso-height-relative:page;" fillcolor="#FFFFFF [3201]" filled="t" stroked="t" coordsize="21600,21600" o:gfxdata="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AKxKtYAAAAKAQAADwAAAAAAAAABACAAAAAiAAAAZHJzL2Rvd25yZXYueG1sUEsBAhQA&#10;FAAAAAgAh07iQOrtyVZmAgAAvQQAAA4AAAAAAAAAAQAgAAAAJQ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司机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973455</wp:posOffset>
                </wp:positionV>
                <wp:extent cx="1356360" cy="7620"/>
                <wp:effectExtent l="0" t="48895" r="0" b="501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87825" y="2687955"/>
                          <a:ext cx="13563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9.75pt;margin-top:76.65pt;height:0.6pt;width:106.8pt;z-index:251673600;mso-width-relative:page;mso-height-relative:page;" filled="f" stroked="t" coordsize="21600,21600" o:gfxdata="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E3OxtkAAAALAQAADwAAAAAAAAABACAAAAAiAAAA&#10;ZHJzL2Rvd25yZXYueG1sUEsBAhQAFAAAAAgAh07iQJ9lYWEGAgAAqw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4568825</wp:posOffset>
                </wp:positionH>
                <wp:positionV relativeFrom="paragraph">
                  <wp:posOffset>208915</wp:posOffset>
                </wp:positionV>
                <wp:extent cx="662305" cy="632460"/>
                <wp:effectExtent l="6350" t="6350" r="17145" b="1651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75pt;margin-top:16.45pt;height:49.8pt;width:52.15pt;z-index:251668480;v-text-anchor:middle;mso-width-relative:page;mso-height-relative:page;" fillcolor="#FFFFFF [3201]" filled="t" stroked="t" coordsize="21600,21600" o:gfxdata="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EYDCv2wAAAAoBAAAPAAAAAAAAAAEAIAAAACIAAABkcnMvZG93bnJldi54bWxQSwECFAAUAAAA&#10;CACHTuJAsvXfN10CAAC1BAAADgAAAAAAAAABACAAAAAq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33655</wp:posOffset>
                </wp:positionV>
                <wp:extent cx="662305" cy="632460"/>
                <wp:effectExtent l="6350" t="6350" r="17145" b="1651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35pt;margin-top:2.65pt;height:49.8pt;width:52.15pt;z-index:251666432;v-text-anchor:middle;mso-width-relative:page;mso-height-relative:page;" fillcolor="#FFFFFF [3201]" filled="t" stroked="t" coordsize="21600,21600" o:gfxdata="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C&#10;A1Y62AAAAAkBAAAPAAAAAAAAAAEAIAAAACIAAABkcnMvZG93bnJldi54bWxQSwECFAAUAAAACACH&#10;TuJAQECHml0CAAC1BAAADgAAAAAAAAABACAAAAAn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43815</wp:posOffset>
                </wp:positionV>
                <wp:extent cx="662940" cy="495935"/>
                <wp:effectExtent l="6350" t="6350" r="16510" b="158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是否有车经过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85pt;margin-top:3.45pt;height:39.05pt;width:52.2pt;z-index:251795456;v-text-anchor:middle;mso-width-relative:page;mso-height-relative:page;" fillcolor="#FFFFFF [3201]" filled="t" stroked="t" coordsize="21600,21600" o:gfxdata="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oaXrHWAAAA&#10;CAEAAA8AAAAAAAAAAQAgAAAAIgAAAGRycy9kb3ducmV2LnhtbFBLAQIUABQAAAAIAIdO4kCg66Gt&#10;WAIAALIEAAAOAAAAAAAAAAEAIAAAACU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是否有车经过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158115</wp:posOffset>
                </wp:positionV>
                <wp:extent cx="662940" cy="495935"/>
                <wp:effectExtent l="6350" t="6350" r="16510" b="158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45pt;margin-top:12.45pt;height:39.05pt;width:52.2pt;z-index:251932672;v-text-anchor:middle;mso-width-relative:page;mso-height-relative:page;" fillcolor="#FFFFFF [3201]" filled="t" stroked="t" coordsize="21600,21600" o:gfxdata="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B0Vj01wAA&#10;AAoBAAAPAAAAAAAAAAEAIAAAACIAAABkcnMvZG93bnJldi54bWxQSwECFAAUAAAACACHTuJAZt9O&#10;o1gCAACyBAAADgAAAAAAAAABACAAAAAm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乘车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041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01376" behindDoc="1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130175</wp:posOffset>
                </wp:positionV>
                <wp:extent cx="944880" cy="709930"/>
                <wp:effectExtent l="10795" t="8255" r="19685" b="13335"/>
                <wp:wrapNone/>
                <wp:docPr id="46" name="流程图: 决策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2855" y="8443595"/>
                          <a:ext cx="944880" cy="7099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4.85pt;margin-top:10.25pt;height:55.9pt;width:74.4pt;z-index:-250415104;v-text-anchor:middle;mso-width-relative:page;mso-height-relative:page;" fillcolor="#FFFFFF [3201]" filled="t" stroked="t" coordsize="21600,21600" o:gfxdata="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2h4eLZAAAACgEAAA8AAAAA&#10;AAAAAQAgAAAAIgAAAGRycy9kb3ducmV2LnhtbFBLAQIUABQAAAAIAIdO4kCPxjVghQIAANYEAAAO&#10;AAAAAAAAAAEAIAAAACg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144145</wp:posOffset>
                </wp:positionV>
                <wp:extent cx="917575" cy="154305"/>
                <wp:effectExtent l="0" t="165100" r="0" b="168275"/>
                <wp:wrapNone/>
                <wp:docPr id="38" name="燕尾形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0000">
                          <a:off x="4161155" y="7496175"/>
                          <a:ext cx="917575" cy="15430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28.35pt;margin-top:11.35pt;height:12.15pt;width:72.25pt;rotation:-1638400f;z-index:251933696;v-text-anchor:middle;mso-width-relative:page;mso-height-relative:page;" fillcolor="#FFFFFF [3201]" filled="t" stroked="t" coordsize="21600,21600" o:gfxdata="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r+cN22gAAAAkBAAAPAAAA&#10;AAAAAAEAIAAAACIAAABkcnMvZG93bnJldi54bWxQSwECFAAUAAAACACHTuJAZ3RHAYUCAADYBAAA&#10;DgAAAAAAAAABACAAAAApAQAAZHJzL2Uyb0RvYy54bWxQSwUGAAAAAAYABgBZAQAAIAYAAAAA&#10;" adj="19784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有</w:t>
      </w:r>
    </w:p>
    <w:p>
      <w:pPr>
        <w:tabs>
          <w:tab w:val="left" w:pos="3289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149860</wp:posOffset>
                </wp:positionV>
                <wp:extent cx="839470" cy="283845"/>
                <wp:effectExtent l="15240" t="15240" r="13970" b="20955"/>
                <wp:wrapNone/>
                <wp:docPr id="31" name="燕尾形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4895" y="3640455"/>
                          <a:ext cx="839470" cy="28384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86.05pt;margin-top:11.8pt;height:22.35pt;width:66.1pt;z-index:-251659264;v-text-anchor:middle;mso-width-relative:page;mso-height-relative:page;" fillcolor="#FFFFFF [3201]" filled="t" stroked="t" coordsize="21600,21600" o:gfxdata="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3hy&#10;TtsAAAALAQAADwAAAAAAAAABACAAAAAiAAAAZHJzL2Rvd25yZXYueG1sUEsBAhQAFAAAAAgAh07i&#10;QNNowj2RAgAA6gQAAA4AAAAAAAAAAQAgAAAAKgEAAGRycy9lMm9Eb2MueG1sUEsFBgAAAAAGAAYA&#10;WQEAAC0GAAAAAA==&#10;" adj="17949,5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11"/>
                          <w:szCs w:val="1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13335</wp:posOffset>
                </wp:positionV>
                <wp:extent cx="662940" cy="495935"/>
                <wp:effectExtent l="6350" t="6350" r="16510" b="1587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9095" y="3213735"/>
                          <a:ext cx="662940" cy="495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25pt;margin-top:1.05pt;height:39.05pt;width:52.2pt;z-index:251725824;v-text-anchor:middle;mso-width-relative:page;mso-height-relative:page;" fillcolor="#FFFFFF [3201]" filled="t" stroked="t" coordsize="21600,21600" o:gfxdata="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VN4ob0wAAAAcBAAAPAAAAAAAAAAEAIAAAACIAAABkcnMvZG93bnJldi54bWxQSwECFAAUAAAA&#10;CACHTuJAU9iZbGUCAAC+BAAADgAAAAAAAAABACAAAAAi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  是否</w:t>
      </w:r>
    </w:p>
    <w:p>
      <w:pPr>
        <w:tabs>
          <w:tab w:val="left" w:pos="2341"/>
        </w:tabs>
        <w:ind w:firstLine="1890" w:firstLineChars="90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需要等车       有车经过</w:t>
      </w:r>
    </w:p>
    <w:p>
      <w:pPr>
        <w:tabs>
          <w:tab w:val="left" w:pos="5137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187325</wp:posOffset>
                </wp:positionV>
                <wp:extent cx="971550" cy="173355"/>
                <wp:effectExtent l="0" t="200025" r="0" b="205740"/>
                <wp:wrapNone/>
                <wp:docPr id="39" name="燕尾形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0000">
                          <a:off x="0" y="0"/>
                          <a:ext cx="971550" cy="17335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25.95pt;margin-top:14.75pt;height:13.65pt;width:76.5pt;rotation:1900544f;z-index:252210176;v-text-anchor:middle;mso-width-relative:page;mso-height-relative:page;" fillcolor="#FFFFFF [3201]" filled="t" stroked="t" coordsize="21600,21600" o:gfxdata="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4HEW7aAAAACQEAAA8AAAAAAAAAAQAgAAAAIgAA&#10;AGRycy9kb3ducmV2LnhtbFBLAQIUABQAAAAIAIdO4kAWf/fHeAIAAMsEAAAOAAAAAAAAAAEAIAAA&#10;ACkBAABkcnMvZTJvRG9jLnhtbFBLBQYAAAAABgAGAFkBAAATBgAAAAA=&#10;" adj="19673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无</w:t>
      </w:r>
    </w:p>
    <w:p>
      <w:pPr>
        <w:tabs>
          <w:tab w:val="left" w:pos="23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3836035</wp:posOffset>
                </wp:positionH>
                <wp:positionV relativeFrom="paragraph">
                  <wp:posOffset>104775</wp:posOffset>
                </wp:positionV>
                <wp:extent cx="662940" cy="495935"/>
                <wp:effectExtent l="6350" t="6350" r="16510" b="158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更换出行方式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05pt;margin-top:8.25pt;height:39.05pt;width:52.2pt;z-index:251864064;v-text-anchor:middle;mso-width-relative:page;mso-height-relative:page;" fillcolor="#FFFFFF [3201]" filled="t" stroked="t" coordsize="21600,21600" o:gfxdata="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L1lK7WAAAA&#10;CQEAAA8AAAAAAAAAAQAgAAAAIgAAAGRycy9kb3ducmV2LnhtbFBLAQIUABQAAAAIAIdO4kC+n6MZ&#10;WAIAALIEAAAOAAAAAAAAAAEAIAAAACU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更换出行方式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3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189760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190500</wp:posOffset>
                </wp:positionV>
                <wp:extent cx="662940" cy="495935"/>
                <wp:effectExtent l="6350" t="6350" r="16510" b="158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乘客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65pt;margin-top:15pt;height:39.05pt;width:52.2pt;z-index:259189760;v-text-anchor:middle;mso-width-relative:page;mso-height-relative:page;" fillcolor="#FFFFFF [3201]" filled="t" stroked="t" coordsize="21600,21600" o:gfxdata="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RYAtfWAAAA&#10;CgEAAA8AAAAAAAAAAQAgAAAAIgAAAGRycy9kb3ducmV2LnhtbFBLAQIUABQAAAAIAIdO4kDXV0fR&#10;WAIAALIEAAAOAAAAAAAAAAEAIAAAACU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乘客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乘车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377"/>
        </w:tabs>
        <w:jc w:val="left"/>
        <w:rPr>
          <w:sz w:val="21"/>
        </w:rPr>
      </w:pPr>
    </w:p>
    <w:p>
      <w:pPr>
        <w:tabs>
          <w:tab w:val="left" w:pos="5293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154496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161290</wp:posOffset>
                </wp:positionV>
                <wp:extent cx="917575" cy="154305"/>
                <wp:effectExtent l="0" t="165100" r="0" b="168275"/>
                <wp:wrapNone/>
                <wp:docPr id="51" name="燕尾形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0000">
                          <a:off x="0" y="0"/>
                          <a:ext cx="917575" cy="15430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42.15pt;margin-top:12.7pt;height:12.15pt;width:72.25pt;rotation:-1638400f;z-index:258154496;v-text-anchor:middle;mso-width-relative:page;mso-height-relative:page;" fillcolor="#FFFFFF [3201]" filled="t" stroked="t" coordsize="21600,21600" o:gfxdata="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rxdLp2wAAAAkBAAAPAAAAAAAAAAEAIAAAACIA&#10;AABkcnMvZG93bnJldi54bWxQSwECFAAUAAAACACHTuJA4lJjCngCAADMBAAADgAAAAAAAAABACAA&#10;AAAqAQAAZHJzL2Uyb0RvYy54bWxQSwUGAAAAAAYABgBZAQAAFAYAAAAA&#10;" adj="19784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878016" behindDoc="1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86360</wp:posOffset>
                </wp:positionV>
                <wp:extent cx="959485" cy="808990"/>
                <wp:effectExtent l="10160" t="8255" r="20955" b="20955"/>
                <wp:wrapNone/>
                <wp:docPr id="50" name="流程图: 决策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808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6.3pt;margin-top:6.8pt;height:63.7pt;width:75.55pt;z-index:-245438464;v-text-anchor:middle;mso-width-relative:page;mso-height-relative:page;" fillcolor="#FFFFFF [3201]" filled="t" stroked="t" coordsize="21600,21600" o:gfxdata="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ujKG7ZAAAACgEAAA8AAAAAAAAAAQAgAAAAIgAAAGRy&#10;cy9kb3ducmV2LnhtbFBLAQIUABQAAAAIAIdO4kCuMJDddgIAAMoEAAAOAAAAAAAAAAEAIAAAACg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有</w:t>
      </w:r>
    </w:p>
    <w:p>
      <w:pPr>
        <w:tabs>
          <w:tab w:val="left" w:pos="3601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15240</wp:posOffset>
                </wp:positionV>
                <wp:extent cx="662940" cy="495935"/>
                <wp:effectExtent l="6350" t="6350" r="16510" b="1587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95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25pt;margin-top:1.2pt;height:39.05pt;width:52.2pt;z-index:252278784;v-text-anchor:middle;mso-width-relative:page;mso-height-relative:page;" fillcolor="#FFFFFF [3201]" filled="t" stroked="t" coordsize="21600,21600" o:gfxdata="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bJitT1QAAAAgB&#10;AAAPAAAAAAAAAAEAIAAAACIAAABkcnMvZG93bnJldi54bWxQSwECFAAUAAAACACHTuJAe7JmllcC&#10;AACyBAAADgAAAAAAAAABACAAAAAkAQAAZHJzL2Uyb0RvYy54bWxQSwUGAAAAAAYABgBZAQAA7QUA&#10;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司机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78784" behindDoc="1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137160</wp:posOffset>
                </wp:positionV>
                <wp:extent cx="838835" cy="298450"/>
                <wp:effectExtent l="15240" t="15240" r="14605" b="21590"/>
                <wp:wrapNone/>
                <wp:docPr id="44" name="燕尾形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2984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98.65pt;margin-top:10.8pt;height:23.5pt;width:66.05pt;z-index:-251037696;v-text-anchor:middle;mso-width-relative:page;mso-height-relative:page;" fillcolor="#FFFFFF [3201]" filled="t" stroked="t" coordsize="21600,21600" o:gfxdata="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Do46h1wAAAAkBAAAPAAAAAAAAAAEAIAAAACIAAABkcnMvZG93&#10;bnJldi54bWxQSwECFAAUAAAACACHTuJAEmudenMCAADJBAAADgAAAAAAAAABACAAAAAmAQAAZHJz&#10;L2Uyb0RvYy54bWxQSwUGAAAAAAYABgBZAQAACwYAAAAA&#10;" adj="17758,5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11"/>
                          <w:szCs w:val="1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 是否</w:t>
      </w:r>
    </w:p>
    <w:p>
      <w:pPr>
        <w:tabs>
          <w:tab w:val="left" w:pos="2209"/>
          <w:tab w:val="center" w:pos="41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707456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356870</wp:posOffset>
                </wp:positionV>
                <wp:extent cx="971550" cy="173355"/>
                <wp:effectExtent l="0" t="200025" r="0" b="205740"/>
                <wp:wrapNone/>
                <wp:docPr id="52" name="燕尾形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0000">
                          <a:off x="0" y="0"/>
                          <a:ext cx="971550" cy="17335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37.35pt;margin-top:28.1pt;height:13.65pt;width:76.5pt;rotation:1900544f;z-index:258707456;v-text-anchor:middle;mso-width-relative:page;mso-height-relative:page;" fillcolor="#FFFFFF [3201]" filled="t" stroked="t" coordsize="21600,21600" o:gfxdata="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f8E/7bAAAACwEAAA8AAAAAAAAAAQAgAAAAIgAA&#10;AGRycy9kb3ducmV2LnhtbFBLAQIUABQAAAAIAIdO4kDbzp/OdwIAAMsEAAAOAAAAAAAAAAEAIAAA&#10;ACoBAABkcnMvZTJvRG9jLnhtbFBLBQYAAAAABgAGAFkBAAATBgAAAAA=&#10;" adj="19673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随机行驶     有人乘车</w:t>
      </w:r>
    </w:p>
    <w:p>
      <w:pPr>
        <w:tabs>
          <w:tab w:val="left" w:pos="5497"/>
        </w:tabs>
        <w:ind w:firstLine="5460" w:firstLineChars="26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914304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213360</wp:posOffset>
                </wp:positionV>
                <wp:extent cx="662940" cy="495935"/>
                <wp:effectExtent l="6350" t="6350" r="16510" b="158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继续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85pt;margin-top:16.8pt;height:39.05pt;width:52.2pt;z-index:258914304;v-text-anchor:middle;mso-width-relative:page;mso-height-relative:page;" fillcolor="#FFFFFF [3201]" filled="t" stroked="t" coordsize="21600,21600" o:gfxdata="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2GWyfWAAAA&#10;CgEAAA8AAAAAAAAAAQAgAAAAIgAAAGRycy9kb3ducmV2LnhtbFBLAQIUABQAAAAIAIdO4kAPF6pr&#10;WAIAALIEAAAOAAAAAAAAAAEAIAAAACU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继续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无</w:t>
      </w:r>
    </w:p>
    <w:p>
      <w:pPr>
        <w:tabs>
          <w:tab w:val="left" w:pos="5497"/>
        </w:tabs>
        <w:ind w:firstLine="5460" w:firstLineChars="26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97"/>
        </w:tabs>
        <w:ind w:firstLine="5460" w:firstLineChars="26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97"/>
        </w:tabs>
        <w:ind w:firstLine="5460" w:firstLineChars="26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97"/>
        </w:tabs>
        <w:ind w:firstLine="5460" w:firstLineChars="26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497"/>
        </w:tabs>
        <w:ind w:firstLine="5460" w:firstLineChars="26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5816320" behindDoc="0" locked="0" layoutInCell="1" allowOverlap="1">
                <wp:simplePos x="0" y="0"/>
                <wp:positionH relativeFrom="column">
                  <wp:posOffset>5085715</wp:posOffset>
                </wp:positionH>
                <wp:positionV relativeFrom="paragraph">
                  <wp:posOffset>99060</wp:posOffset>
                </wp:positionV>
                <wp:extent cx="662940" cy="495935"/>
                <wp:effectExtent l="6350" t="6350" r="16510" b="1587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45pt;margin-top:7.8pt;height:39.05pt;width:52.2pt;z-index:325816320;v-text-anchor:middle;mso-width-relative:page;mso-height-relative:page;" fillcolor="#FFFFFF [3201]" filled="t" stroked="t" coordsize="21600,21600" o:gfxdata="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d7pZnWAAAA&#10;CQEAAA8AAAAAAAAAAQAgAAAAIgAAAGRycy9kb3ducmV2LnhtbFBLAQIUABQAAAAIAIdO4kBkTQDB&#10;WAIAALIEAAAOAAAAAAAAAAEAIAAAACU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497"/>
          <w:tab w:val="left" w:pos="7405"/>
        </w:tabs>
        <w:ind w:firstLine="5460" w:firstLineChars="26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1233536" behindDoc="1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144145</wp:posOffset>
                </wp:positionV>
                <wp:extent cx="779145" cy="278130"/>
                <wp:effectExtent l="20955" t="73025" r="7620" b="45085"/>
                <wp:wrapNone/>
                <wp:docPr id="80" name="燕尾形箭头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0000">
                          <a:off x="0" y="0"/>
                          <a:ext cx="779145" cy="278130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33.45pt;margin-top:11.35pt;height:21.9pt;width:61.35pt;rotation:-983040f;z-index:-192082944;v-text-anchor:middle;mso-width-relative:page;mso-height-relative:page;" fillcolor="#FFFFFF [3201]" filled="t" stroked="t" coordsize="21600,21600" o:gfxdata="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DmpDzVAAAACQEAAA8AAAAAAAAAAQAgAAAAIgAAAGRycy9k&#10;b3ducmV2LnhtbFBLAQIUABQAAAAIAIdO4kBaSYnwdwIAAMwEAAAOAAAAAAAAAAEAIAAAACQBAABk&#10;cnMvZTJvRG9jLnhtbFBLBQYAAAAABgAGAFkBAAANBgAAAAA=&#10;" adj="17745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center" w:pos="4153"/>
          <w:tab w:val="left" w:pos="5497"/>
        </w:tabs>
        <w:ind w:firstLine="5460" w:firstLineChars="26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4736256" behindDoc="1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17780</wp:posOffset>
                </wp:positionV>
                <wp:extent cx="959485" cy="808990"/>
                <wp:effectExtent l="10160" t="8255" r="20955" b="20955"/>
                <wp:wrapNone/>
                <wp:docPr id="79" name="流程图: 决策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808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64.7pt;margin-top:1.4pt;height:63.7pt;width:75.55pt;z-index:-198580224;v-text-anchor:middle;mso-width-relative:page;mso-height-relative:page;" fillcolor="#FFFFFF [3201]" filled="t" stroked="t" coordsize="21600,21600" o:gfxdata="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HxGYtcAAAAJAQAADwAAAAAAAAABACAAAAAiAAAAZHJz&#10;L2Rvd25yZXYueG1sUEsBAhQAFAAAAAgAh07iQJ2Cpv93AgAAygQ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有</w:t>
      </w:r>
    </w:p>
    <w:p>
      <w:pPr>
        <w:tabs>
          <w:tab w:val="left" w:pos="5677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508428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97790</wp:posOffset>
                </wp:positionV>
                <wp:extent cx="1036320" cy="282575"/>
                <wp:effectExtent l="6350" t="6350" r="8890" b="158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8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查询小白位置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65pt;margin-top:7.7pt;height:22.25pt;width:81.6pt;z-index:275084288;v-text-anchor:middle;mso-width-relative:page;mso-height-relative:page;" fillcolor="#FFFFFF [3201]" filled="t" stroked="t" coordsize="21600,21600" o:gfxdata="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C/WTTX&#10;AAAACQEAAA8AAAAAAAAAAQAgAAAAIgAAAGRycy9kb3ducmV2LnhtbFBLAQIUABQAAAAIAIdO4kDz&#10;AWR0WgIAALMEAAAOAAAAAAAAAAEAIAAAACY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查询小白位置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附近</w:t>
      </w:r>
    </w:p>
    <w:p>
      <w:pPr>
        <w:tabs>
          <w:tab w:val="left" w:pos="5677"/>
          <w:tab w:val="left" w:pos="7369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20095744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26035</wp:posOffset>
                </wp:positionV>
                <wp:extent cx="348615" cy="15240"/>
                <wp:effectExtent l="0" t="45085" r="1905" b="4635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3"/>
                        <a:endCxn id="79" idx="1"/>
                      </wps:cNvCnPr>
                      <wps:spPr>
                        <a:xfrm flipV="1">
                          <a:off x="4156075" y="4125595"/>
                          <a:ext cx="348615" cy="152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7.25pt;margin-top:2.05pt;height:1.2pt;width:27.45pt;z-index:520095744;mso-width-relative:page;mso-height-relative:page;" filled="f" stroked="t" coordsize="21600,21600" o:gfxdata="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Q&#10;D5U+1wAAAAcBAAAPAAAAAAAAAAEAIAAAACIAAABkcnMvZG93bnJldi54bWxQSwECFAAUAAAACACH&#10;TuJAA1ST9yUCAAD/AwAADgAAAAAAAAABACAAAAAm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283776" behindDoc="1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147955</wp:posOffset>
                </wp:positionV>
                <wp:extent cx="783590" cy="302895"/>
                <wp:effectExtent l="19685" t="58420" r="0" b="95885"/>
                <wp:wrapNone/>
                <wp:docPr id="81" name="燕尾形箭头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0000">
                          <a:off x="0" y="0"/>
                          <a:ext cx="783590" cy="30289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33.95pt;margin-top:11.65pt;height:23.85pt;width:61.7pt;rotation:1245184f;z-index:-185032704;v-text-anchor:middle;mso-width-relative:page;mso-height-relative:page;" fillcolor="#FFFFFF [3201]" filled="t" stroked="t" coordsize="21600,21600" o:gfxdata="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fbAe9YAAAAJAQAADwAAAAAAAAABACAAAAAiAAAAZHJz&#10;L2Rvd25yZXYueG1sUEsBAhQAFAAAAAgAh07iQOIA7dF4AgAAywQAAA4AAAAAAAAAAQAgAAAAJQEA&#10;AGRycy9lMm9Eb2MueG1sUEsFBgAAAAAGAAYAWQEAAA8GAAAAAA==&#10;" adj="17426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>是否有车</w:t>
      </w:r>
      <w:r>
        <w:rPr>
          <w:rFonts w:hint="eastAsia"/>
          <w:lang w:val="en-US" w:eastAsia="zh-CN"/>
        </w:rPr>
        <w:tab/>
      </w:r>
    </w:p>
    <w:p>
      <w:pPr>
        <w:tabs>
          <w:tab w:val="left" w:pos="7621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6023168" behindDoc="0" locked="0" layoutInCell="1" allowOverlap="1">
                <wp:simplePos x="0" y="0"/>
                <wp:positionH relativeFrom="column">
                  <wp:posOffset>5085715</wp:posOffset>
                </wp:positionH>
                <wp:positionV relativeFrom="paragraph">
                  <wp:posOffset>26670</wp:posOffset>
                </wp:positionV>
                <wp:extent cx="662940" cy="495935"/>
                <wp:effectExtent l="6350" t="6350" r="16510" b="1587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更换出行方式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45pt;margin-top:2.1pt;height:39.05pt;width:52.2pt;z-index:326023168;v-text-anchor:middle;mso-width-relative:page;mso-height-relative:page;" fillcolor="#FFFFFF [3201]" filled="t" stroked="t" coordsize="21600,21600" o:gfxdata="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YxUhNUAAAAI&#10;AQAADwAAAAAAAAABACAAAAAiAAAAZHJzL2Rvd25yZXYueG1sUEsBAhQAFAAAAAgAh07iQKJ5789Y&#10;AgAAsgQAAA4AAAAAAAAAAQAgAAAAJAEAAGRycy9lMm9Eb2MueG1sUEsFBgAAAAAGAAYAWQEAAO4F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更换出行方式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514432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-15875</wp:posOffset>
                </wp:positionV>
                <wp:extent cx="3175" cy="396875"/>
                <wp:effectExtent l="48260" t="0" r="55245" b="1460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0"/>
                        <a:endCxn id="67" idx="2"/>
                      </wps:cNvCnPr>
                      <wps:spPr>
                        <a:xfrm flipH="1" flipV="1">
                          <a:off x="3633470" y="4655820"/>
                          <a:ext cx="3175" cy="396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6.45pt;margin-top:-1.25pt;height:31.25pt;width:0.25pt;z-index:298514432;mso-width-relative:page;mso-height-relative:page;" filled="f" stroked="t" coordsize="21600,21600" o:gfxdata="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FxR/nYAAAACQEAAA8AAAAAAAAAAQAgAAAAIgAAAGRycy9kb3ducmV2LnhtbFBLAQIUABQAAAAI&#10;AIdO4kB5p6TaJgIAAAgEAAAOAAAAAAAAAAEAIAAAACc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                                无</w: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258368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181610</wp:posOffset>
                </wp:positionV>
                <wp:extent cx="662940" cy="495935"/>
                <wp:effectExtent l="6350" t="6350" r="16510" b="1587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95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.05pt;margin-top:14.3pt;height:39.05pt;width:52.2pt;z-index:259258368;v-text-anchor:middle;mso-width-relative:page;mso-height-relative:page;" fillcolor="#FFFFFF [3201]" filled="t" stroked="t" coordsize="21600,21600" o:gfxdata="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xaC8NUAAAAI&#10;AQAADwAAAAAAAAABACAAAAAiAAAAZHJzL2Rvd25yZXYueG1sUEsBAhQAFAAAAAgAh07iQBTKYbhY&#10;AgAAsgQAAA4AAAAAAAAAAQAgAAAAJAEAAGRycy9lMm9Eb2MueG1sUEsFBgAAAAAGAAYAWQEAAO4F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87993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182880</wp:posOffset>
                </wp:positionV>
                <wp:extent cx="783590" cy="1318260"/>
                <wp:effectExtent l="6350" t="6350" r="17780" b="1651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1318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85pt;margin-top:14.4pt;height:103.8pt;width:61.7pt;z-index:259879936;v-text-anchor:middle;mso-width-relative:page;mso-height-relative:page;" fillcolor="#FFFFFF [3201]" filled="t" stroked="t" coordsize="21600,21600" o:gfxdata="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dF6P&#10;1gAAAAkBAAAPAAAAAAAAAAEAIAAAACIAAABkcnMvZG93bnJldi54bWxQSwECFAAUAAAACACHTuJA&#10;w1oqZFwCAACyBAAADgAAAAAAAAABACAAAAAl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8513408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-553085</wp:posOffset>
                </wp:positionV>
                <wp:extent cx="792480" cy="784860"/>
                <wp:effectExtent l="3175" t="0" r="12065" b="762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6"/>
                        <a:endCxn id="67" idx="1"/>
                      </wps:cNvCnPr>
                      <wps:spPr>
                        <a:xfrm flipV="1">
                          <a:off x="2144395" y="4575175"/>
                          <a:ext cx="792480" cy="7848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.25pt;margin-top:-43.55pt;height:61.8pt;width:62.4pt;z-index:298513408;mso-width-relative:page;mso-height-relative:page;" filled="f" stroked="t" coordsize="21600,21600" o:gfxdata="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RL0kNgAAAAKAQAADwAAAAAAAAABACAAAAAiAAAAZHJzL2Rvd25yZXYueG1sUEsBAhQAFAAAAAgA&#10;h07iQDuDNTIlAgAAAAQAAA4AAAAAAAAAAQAgAAAAJw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748108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173990</wp:posOffset>
                </wp:positionV>
                <wp:extent cx="662940" cy="495935"/>
                <wp:effectExtent l="6350" t="6350" r="16510" b="1587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95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05pt;margin-top:13.7pt;height:39.05pt;width:52.2pt;z-index:267481088;v-text-anchor:middle;mso-width-relative:page;mso-height-relative:page;" fillcolor="#FFFFFF [3201]" filled="t" stroked="t" coordsize="21600,21600" o:gfxdata="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81wFLWAAAA&#10;CQEAAA8AAAAAAAAAAQAgAAAAIgAAAGRycy9kb3ducmV2LnhtbFBLAQIUABQAAAAIAIdO4kBpJBQL&#10;WAIAALIEAAAOAAAAAAAAAAEAIAAAACU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司机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20094720" behindDoc="0" locked="0" layoutInCell="1" allowOverlap="1">
                <wp:simplePos x="0" y="0"/>
                <wp:positionH relativeFrom="column">
                  <wp:posOffset>5108575</wp:posOffset>
                </wp:positionH>
                <wp:positionV relativeFrom="paragraph">
                  <wp:posOffset>129540</wp:posOffset>
                </wp:positionV>
                <wp:extent cx="662940" cy="495935"/>
                <wp:effectExtent l="6350" t="6350" r="16510" b="1587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更换最优线路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2.25pt;margin-top:10.2pt;height:39.05pt;width:52.2pt;z-index:520094720;v-text-anchor:middle;mso-width-relative:page;mso-height-relative:page;" fillcolor="#FFFFFF [3201]" filled="t" stroked="t" coordsize="21600,21600" o:gfxdata="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BhrRZ1wAA&#10;AAkBAAAPAAAAAAAAAAEAIAAAACIAAABkcnMvZG93bnJldi54bWxQSwECFAAUAAAACACHTuJADpzO&#10;iFgCAACyBAAADgAAAAAAAAABACAAAAAm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更换最优线路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8678528" behindDoc="1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144145</wp:posOffset>
                </wp:positionV>
                <wp:extent cx="779145" cy="278130"/>
                <wp:effectExtent l="21590" t="69850" r="6985" b="33020"/>
                <wp:wrapNone/>
                <wp:docPr id="86" name="燕尾形箭头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60000">
                          <a:off x="0" y="0"/>
                          <a:ext cx="779145" cy="278130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34.65pt;margin-top:11.35pt;height:21.9pt;width:61.35pt;rotation:-917504f;z-index:-64637952;v-text-anchor:middle;mso-width-relative:page;mso-height-relative:page;" fillcolor="#FFFFFF [3201]" filled="t" stroked="t" coordsize="21600,21600" o:gfxdata="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p8ygjXAAAACQEAAA8AAAAAAAAAAQAgAAAAIgAAAGRy&#10;cy9kb3ducmV2LnhtbFBLAQIUABQAAAAIAIdO4kCI0XSKeAIAAMwEAAAOAAAAAAAAAAEAIAAAACYB&#10;AABkcnMvZTJvRG9jLnhtbFBLBQYAAAAABgAGAFkBAAAQBgAAAAA=&#10;" adj="17745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512384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-172085</wp:posOffset>
                </wp:positionV>
                <wp:extent cx="701040" cy="815340"/>
                <wp:effectExtent l="3810" t="3175" r="11430" b="444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6"/>
                        <a:endCxn id="68" idx="1"/>
                      </wps:cNvCnPr>
                      <wps:spPr>
                        <a:xfrm>
                          <a:off x="2152015" y="5923915"/>
                          <a:ext cx="701040" cy="815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25pt;margin-top:-13.55pt;height:64.2pt;width:55.2pt;z-index:298512384;mso-width-relative:page;mso-height-relative:page;" filled="f" stroked="t" coordsize="21600,21600" o:gfxdata="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VYSA3ZAAAACwEA&#10;AA8AAAAAAAAAAQAgAAAAIgAAAGRycy9kb3ducmV2LnhtbFBLAQIUABQAAAAIAIdO4kBeZl64GQIA&#10;APYD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141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9102208" behindDoc="1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48260</wp:posOffset>
                </wp:positionV>
                <wp:extent cx="959485" cy="808990"/>
                <wp:effectExtent l="10160" t="8255" r="20955" b="20955"/>
                <wp:wrapNone/>
                <wp:docPr id="85" name="流程图: 决策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808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68.9pt;margin-top:3.8pt;height:63.7pt;width:75.55pt;z-index:-124214272;v-text-anchor:middle;mso-width-relative:page;mso-height-relative:page;" fillcolor="#FFFFFF [3201]" filled="t" stroked="t" coordsize="21600,21600" o:gfxdata="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oKyOdgAAAAJAQAADwAAAAAAAAABACAAAAAiAAAAZHJz&#10;L2Rvd25yZXYueG1sUEsBAhQAFAAAAAgAh07iQJd2zr92AgAAygQAAA4AAAAAAAAAAQAgAAAAJw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515456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-83820</wp:posOffset>
                </wp:positionV>
                <wp:extent cx="10795" cy="387350"/>
                <wp:effectExtent l="46990" t="0" r="48895" b="889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68" idx="0"/>
                      </wps:cNvCnPr>
                      <wps:spPr>
                        <a:xfrm flipH="1">
                          <a:off x="3633470" y="5974080"/>
                          <a:ext cx="10795" cy="387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85pt;margin-top:-6.6pt;height:30.5pt;width:0.85pt;z-index:298515456;mso-width-relative:page;mso-height-relative:page;" filled="f" stroked="t" coordsize="21600,21600" o:gfxdata="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ywtztsAAAAKAQAADwAAAAAAAAABACAAAAAiAAAAZHJzL2Rvd25yZXYueG1sUEsBAhQAFAAA&#10;AAgAh07iQNdPXf0lAgAA/wMAAA4AAAAAAAAAAQAgAAAAKg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有</w:t>
      </w:r>
    </w:p>
    <w:p>
      <w:pPr>
        <w:tabs>
          <w:tab w:val="left" w:pos="5797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8511360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105410</wp:posOffset>
                </wp:positionV>
                <wp:extent cx="1279525" cy="282575"/>
                <wp:effectExtent l="6350" t="6350" r="9525" b="1587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28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查询等车乘客位置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45pt;margin-top:8.3pt;height:22.25pt;width:100.75pt;z-index:298511360;v-text-anchor:middle;mso-width-relative:page;mso-height-relative:page;" fillcolor="#FFFFFF [3201]" filled="t" stroked="t" coordsize="21600,21600" o:gfxdata="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h22Yu1gAA&#10;AAkBAAAPAAAAAAAAAAEAIAAAACIAAABkcnMvZG93bnJldi54bWxQSwECFAAUAAAACACHTuJA6VfL&#10;RFkCAACzBAAADgAAAAAAAAABACAAAAAl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查询等车乘客位置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附近</w:t>
      </w:r>
    </w:p>
    <w:p>
      <w:pPr>
        <w:tabs>
          <w:tab w:val="left" w:pos="5797"/>
        </w:tabs>
        <w:ind w:firstLine="5670" w:firstLineChars="270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20096768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48895</wp:posOffset>
                </wp:positionV>
                <wp:extent cx="288290" cy="7620"/>
                <wp:effectExtent l="0" t="43815" r="1270" b="5524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3"/>
                        <a:endCxn id="85" idx="1"/>
                      </wps:cNvCnPr>
                      <wps:spPr>
                        <a:xfrm>
                          <a:off x="4338320" y="6510655"/>
                          <a:ext cx="28829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2pt;margin-top:3.85pt;height:0.6pt;width:22.7pt;z-index:520096768;mso-width-relative:page;mso-height-relative:page;" filled="f" stroked="t" coordsize="21600,21600" o:gfxdata="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mKiFtgAAAAH&#10;AQAADwAAAAAAAAABACAAAAAiAAAAZHJzL2Rvd25yZXYueG1sUEsBAhQAFAAAAAgAh07iQKlJtmcc&#10;AgAA9AMAAA4AAAAAAAAAAQAgAAAAJw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5305088" behindDoc="1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163195</wp:posOffset>
                </wp:positionV>
                <wp:extent cx="783590" cy="302895"/>
                <wp:effectExtent l="22860" t="33020" r="1270" b="75565"/>
                <wp:wrapNone/>
                <wp:docPr id="87" name="燕尾形箭头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">
                          <a:off x="0" y="0"/>
                          <a:ext cx="783590" cy="302895"/>
                        </a:xfrm>
                        <a:prstGeom prst="notch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35.75pt;margin-top:12.85pt;height:23.85pt;width:61.7pt;rotation:983040f;z-index:1988608;v-text-anchor:middle;mso-width-relative:page;mso-height-relative:page;" fillcolor="#FFFFFF [3201]" filled="t" stroked="t" coordsize="21600,21600" o:gfxdata="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VxBq12gAAAAkBAAAPAAAAAAAAAAEAIAAAACIA&#10;AABkcnMvZG93bnJldi54bWxQSwECFAAUAAAACACHTuJAroPFjXkCAADKBAAADgAAAAAAAAABACAA&#10;AAApAQAAZHJzL2Uyb0RvYy54bWxQSwUGAAAAAAYABgBZAQAAFAYAAAAA&#10;" adj="17426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是否有乘客</w:t>
      </w:r>
    </w:p>
    <w:p>
      <w:pPr>
        <w:tabs>
          <w:tab w:val="left" w:pos="711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12562176" behindDoc="0" locked="0" layoutInCell="1" allowOverlap="1">
                <wp:simplePos x="0" y="0"/>
                <wp:positionH relativeFrom="column">
                  <wp:posOffset>5123815</wp:posOffset>
                </wp:positionH>
                <wp:positionV relativeFrom="paragraph">
                  <wp:posOffset>99060</wp:posOffset>
                </wp:positionV>
                <wp:extent cx="662940" cy="495935"/>
                <wp:effectExtent l="6350" t="6350" r="16510" b="1587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随机选择线路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3.45pt;margin-top:7.8pt;height:39.05pt;width:52.2pt;z-index:512562176;v-text-anchor:middle;mso-width-relative:page;mso-height-relative:page;" fillcolor="#FFFFFF [3201]" filled="t" stroked="t" coordsize="21600,21600" o:gfxdata="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avjg9YAAAAJ&#10;AQAADwAAAAAAAAABACAAAAAiAAAAZHJzL2Rvd25yZXYueG1sUEsBAhQAFAAAAAgAh07iQC4QMdJX&#10;AgAAsgQAAA4AAAAAAAAAAQAgAAAAJQEAAGRycy9lMm9Eb2MueG1sUEsFBgAAAAAGAAYAWQEAAO4F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随机选择线路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tabs>
          <w:tab w:val="left" w:pos="7117"/>
        </w:tabs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88541440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15875</wp:posOffset>
                </wp:positionV>
                <wp:extent cx="5136515" cy="1516380"/>
                <wp:effectExtent l="6350" t="6350" r="8255" b="1651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515" cy="1516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55pt;margin-top:1.25pt;height:119.4pt;width:404.45pt;z-index:788541440;v-text-anchor:middle;mso-width-relative:page;mso-height-relative:page;" fillcolor="#FFFFFF [3201]" filled="t" stroked="t" coordsize="21600,21600" o:gfxdata="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iyIpc1wAAAAoB&#10;AAAPAAAAAAAAAAEAIAAAACIAAABkcnMvZG93bnJldi54bWxQSwECFAAUAAAACACHTuJALSEWLlUC&#10;AACpBAAADgAAAAAAAAABACAAAAAmAQAAZHJzL2Uyb0RvYy54bWxQSwUGAAAAAAYABgBZAQAA7QUA&#10;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56985088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20955</wp:posOffset>
                </wp:positionV>
                <wp:extent cx="1456690" cy="419735"/>
                <wp:effectExtent l="6350" t="6350" r="15240" b="15875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419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温湿度传感器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85pt;margin-top:1.65pt;height:33.05pt;width:114.7pt;z-index:1056985088;v-text-anchor:middle;mso-width-relative:page;mso-height-relative:page;" fillcolor="#FFFFFF [3201]" filled="t" stroked="t" coordsize="21600,21600" o:gfxdata="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acEE21gAAAAkBAAAPAAAAAAAAAAEAIAAAACIAAABkcnMvZG93bnJldi54bWxQ&#10;SwECFAAUAAAACACHTuJADQVxr2sCAAC/BAAADgAAAAAAAAABACAAAAAl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温湿度传感器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710284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188595</wp:posOffset>
                </wp:positionV>
                <wp:extent cx="1158240" cy="601980"/>
                <wp:effectExtent l="6350" t="6350" r="8890" b="16510"/>
                <wp:wrapNone/>
                <wp:docPr id="110" name="圆角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GPRS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.25pt;margin-top:14.85pt;height:47.4pt;width:91.2pt;z-index:1057102848;v-text-anchor:middle;mso-width-relative:page;mso-height-relative:page;" fillcolor="#FFFFFF [3201]" filled="t" stroked="t" coordsize="21600,21600" arcsize="0.166666666666667" o:gfxdata="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+cJO1gAAAAkBAAAPAAAAAAAAAAEAIAAAACIAAABkcnMvZG93bnJldi54bWxQ&#10;SwECFAAUAAAACACHTuJAFFle8msCAADABAAADgAAAAAAAAABACAAAAAl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GPRS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6088576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33020</wp:posOffset>
                </wp:positionV>
                <wp:extent cx="693420" cy="130175"/>
                <wp:effectExtent l="0" t="4445" r="7620" b="3302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</wps:cNvCnPr>
                      <wps:spPr>
                        <a:xfrm flipH="1">
                          <a:off x="3376295" y="2334260"/>
                          <a:ext cx="693420" cy="130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25pt;margin-top:2.6pt;height:10.25pt;width:54.6pt;z-index:-1358878720;mso-width-relative:page;mso-height-relative:page;" filled="f" stroked="t" coordsize="21600,21600" o:gfxdata="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pIgAbYAAAACAEA&#10;AA8AAAAAAAAAAQAgAAAAIgAAAGRycy9kb3ducmV2LnhtbFBLAQIUABQAAAAIAIdO4kD/lADuGgIA&#10;AOgD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67640832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127635</wp:posOffset>
                </wp:positionV>
                <wp:extent cx="1143000" cy="412115"/>
                <wp:effectExtent l="6350" t="6350" r="8890" b="825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5pt;margin-top:10.05pt;height:32.45pt;width:90pt;z-index:-1627326464;v-text-anchor:middle;mso-width-relative:page;mso-height-relative:page;" fillcolor="#FFFFFF [3201]" filled="t" stroked="t" coordsize="21600,21600" o:gfxdata="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tUzodYAAAAIAQAADwAAAAAAAAABACAAAAAiAAAAZHJzL2Rvd25yZXYueG1s&#10;UEsBAhQAFAAAAAgAh07iQOte+MJsAgAAvwQAAA4AAAAAAAAAAQAgAAAAJ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GPS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6087552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-164465</wp:posOffset>
                </wp:positionV>
                <wp:extent cx="754380" cy="300355"/>
                <wp:effectExtent l="0" t="14605" r="7620" b="508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2"/>
                      </wps:cNvCnPr>
                      <wps:spPr>
                        <a:xfrm flipH="1" flipV="1">
                          <a:off x="3528695" y="3031490"/>
                          <a:ext cx="754380" cy="3003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8.45pt;margin-top:-12.95pt;height:23.65pt;width:59.4pt;z-index:-1358879744;mso-width-relative:page;mso-height-relative:page;" filled="f" stroked="t" coordsize="21600,21600" o:gfxdata="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CZkcfYAAAA&#10;CgEAAA8AAAAAAAAAAQAgAAAAIgAAAGRycy9kb3ducmV2LnhtbFBLAQIUABQAAAAIAIdO4kBW6gVq&#10;HQIAAPIDAAAOAAAAAAAAAAEAIAAAACc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608550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26035</wp:posOffset>
                </wp:positionV>
                <wp:extent cx="370840" cy="752475"/>
                <wp:effectExtent l="15240" t="8890" r="25400" b="15875"/>
                <wp:wrapNone/>
                <wp:docPr id="105" name="上下箭头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415" y="3241675"/>
                          <a:ext cx="370840" cy="75247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69.65pt;margin-top:2.05pt;height:59.25pt;width:29.2pt;z-index:-1358881792;v-text-anchor:middle;mso-width-relative:page;mso-height-relative:page;" fillcolor="#FFFFFF [3201]" filled="t" stroked="t" coordsize="21600,21600" o:gfxdata="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X+Tb7ZAAAACQEAAA8AAAAAAAAAAQAgAAAAIgAAAGRycy9kb3du&#10;cmV2LnhtbFBLAQIUABQAAAAIAIdO4kDTuPD1cAIAAMIEAAAOAAAAAAAAAAEAIAAAACgBAABkcnMv&#10;ZTJvRG9jLnhtbFBLBQYAAAAABgAGAFkBAAAKBgAAAAA=&#10;" adj="5400,5322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2009779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107315</wp:posOffset>
                </wp:positionV>
                <wp:extent cx="5143500" cy="1516380"/>
                <wp:effectExtent l="6350" t="6350" r="16510" b="1651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2315" y="1928495"/>
                          <a:ext cx="5143500" cy="1516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55pt;margin-top:8.45pt;height:119.4pt;width:405pt;z-index:520097792;v-text-anchor:middle;mso-width-relative:page;mso-height-relative:page;" fillcolor="#FFFFFF [3201]" filled="t" stroked="t" coordsize="21600,21600" o:gfxdata="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AWqgfWAAAACQEAAA8AAAAAAAAAAQAgAAAAIgAAAGRycy9kb3ducmV2LnhtbFBLAQIUABQAAAAI&#10;AIdO4kCLVRWRYQIAALUEAAAOAAAAAAAAAAEAIAAAACU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20100864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188595</wp:posOffset>
                </wp:positionV>
                <wp:extent cx="960120" cy="556260"/>
                <wp:effectExtent l="6350" t="6350" r="8890" b="16510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115" y="1674495"/>
                          <a:ext cx="96012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5.85pt;margin-top:14.85pt;height:43.8pt;width:75.6pt;z-index:520100864;v-text-anchor:middle;mso-width-relative:page;mso-height-relative:page;" fillcolor="#FFFFFF [3201]" filled="t" stroked="t" coordsize="21600,21600" arcsize="0.166666666666667" o:gfxdata="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QJee/UAAAACAEAAA8AAAAAAAAA&#10;AQAgAAAAIgAAAGRycy9kb3ducmV2LnhtbFBLAQIUABQAAAAIAIdO4kCRddoOhwIAAN8E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2580864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193675</wp:posOffset>
                </wp:positionV>
                <wp:extent cx="431165" cy="219075"/>
                <wp:effectExtent l="15240" t="15240" r="10795" b="24765"/>
                <wp:wrapNone/>
                <wp:docPr id="127" name="燕尾形箭头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60.45pt;margin-top:15.25pt;height:17.25pt;width:33.95pt;z-index:1325808640;v-text-anchor:middle;mso-width-relative:page;mso-height-relative:page;" fillcolor="#FFFFFF [3201]" filled="t" stroked="t" coordsize="21600,21600" o:gfxdata="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y1m2vYAAAACQEAAA8AAAAAAAAAAQAgAAAAIgAAAGRycy9kb3ducmV2Lnht&#10;bFBLAQIUABQAAAAIAIdO4kCSutvuawIAAL8EAAAOAAAAAAAAAAEAIAAAACcBAABkcnMvZTJvRG9j&#10;LnhtbFBLBQYAAAAABgAGAFkBAAAEBgAAAAA=&#10;" adj="1611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6086528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33655</wp:posOffset>
                </wp:positionV>
                <wp:extent cx="1112520" cy="524510"/>
                <wp:effectExtent l="6350" t="6350" r="8890" b="17780"/>
                <wp:wrapNone/>
                <wp:docPr id="109" name="圆柱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8755" y="4277995"/>
                          <a:ext cx="1112520" cy="52451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70.45pt;margin-top:2.65pt;height:41.3pt;width:87.6pt;z-index:-1358880768;v-text-anchor:middle;mso-width-relative:page;mso-height-relative:page;" fillcolor="#FFFFFF [3201]" filled="t" stroked="t" coordsize="21600,21600" o:gfxdata="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oOxi3WAAAACAEAAA8AAAAAAAAAAQAgAAAAIgAAAGRycy9kb3ducmV2Lnht&#10;bFBLAQIUABQAAAAIAIdO4kBhCKTdbQIAAMMEAAAOAAAAAAAAAAEAIAAAACUBAABkcnMvZTJvRG9j&#10;LnhtbFBLBQYAAAAABgAGAFkBAAAEBgAAAAA=&#10;" adj="54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SQLite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6084480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5715</wp:posOffset>
                </wp:positionV>
                <wp:extent cx="1196340" cy="534035"/>
                <wp:effectExtent l="6350" t="6350" r="16510" b="8255"/>
                <wp:wrapNone/>
                <wp:docPr id="104" name="圆角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.85pt;margin-top:0.45pt;height:42.05pt;width:94.2pt;z-index:-1358882816;v-text-anchor:middle;mso-width-relative:page;mso-height-relative:page;" fillcolor="#FFFFFF [3201]" filled="t" stroked="t" coordsize="21600,21600" arcsize="0.166666666666667" o:gfxdata="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lJ29DYAAAACgEAAA8AAAAAAAAAAQAgAAAAIgAAAGRycy9kb3ducmV2&#10;LnhtbFBLAQIUABQAAAAIAIdO4kDZ5S09bgIAAMAEAAAOAAAAAAAAAAEAIAAAACc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 Server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6216576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10795</wp:posOffset>
                </wp:positionV>
                <wp:extent cx="431165" cy="219075"/>
                <wp:effectExtent l="15240" t="15240" r="10795" b="24765"/>
                <wp:wrapNone/>
                <wp:docPr id="126" name="燕尾形箭头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1475" y="4300855"/>
                          <a:ext cx="431165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135.05pt;margin-top:0.85pt;height:17.25pt;width:33.95pt;z-index:-1358750720;v-text-anchor:middle;mso-width-relative:page;mso-height-relative:page;" fillcolor="#FFFFFF [3201]" filled="t" stroked="t" coordsize="21600,21600" o:gfxdata="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cE2PT1wAAAAgBAAAPAAAAAAAAAAEAIAAAACIAAABk&#10;cnMvZG93bnJldi54bWxQSwECFAAUAAAACACHTuJAlllHZ3kCAADLBAAADgAAAAAAAAABACAAAAAm&#10;AQAAZHJzL2Uyb0RvYy54bWxQSwUGAAAAAAYABgBZAQAAEQYAAAAA&#10;" adj="1611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6089600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155575</wp:posOffset>
                </wp:positionV>
                <wp:extent cx="370840" cy="752475"/>
                <wp:effectExtent l="15240" t="8890" r="25400" b="15875"/>
                <wp:wrapNone/>
                <wp:docPr id="107" name="上下箭头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75247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19.25pt;margin-top:12.25pt;height:59.25pt;width:29.2pt;z-index:-1358877696;v-text-anchor:middle;mso-width-relative:page;mso-height-relative:page;" fillcolor="#FFFFFF [3201]" filled="t" stroked="t" coordsize="21600,21600" o:gfxdata="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OLQWE2wAAAAoBAAAPAAAAAAAAAAEAIAAAACIAAABkcnMvZG93bnJldi54bWxQSwECFAAU&#10;AAAACACHTuJAyrgn/WACAAC2BAAADgAAAAAAAAABACAAAAAqAQAAZHJzL2Uyb0RvYy54bWxQSwUG&#10;AAAAAAYABgBZAQAA/AUAAAAA&#10;" adj="5400,5322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25800448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117475</wp:posOffset>
                </wp:positionV>
                <wp:extent cx="777240" cy="373380"/>
                <wp:effectExtent l="6350" t="6350" r="8890" b="1651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65pt;margin-top:9.25pt;height:29.4pt;width:61.2pt;z-index:1325800448;v-text-anchor:middle;mso-width-relative:page;mso-height-relative:page;" fillcolor="#FFFFFF [3201]" filled="t" stroked="t" coordsize="21600,21600" o:gfxdata="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P/mN9oAAAAJAQAADwAAAAAAAAABACAAAAAiAAAAZHJzL2Rvd25yZXYueG1sUEsBAhQAFAAAAAgA&#10;h07iQKaBmbdcAgAAtw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38735</wp:posOffset>
                </wp:positionV>
                <wp:extent cx="5181600" cy="1516380"/>
                <wp:effectExtent l="6350" t="6350" r="8890" b="1651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516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75pt;margin-top:3.05pt;height:119.4pt;width:408pt;z-index:251656192;v-text-anchor:middle;mso-width-relative:page;mso-height-relative:page;" fillcolor="#FFFFFF [3201]" filled="t" stroked="t" coordsize="21600,21600" o:gfxdata="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7ycwS9gAAAAK&#10;AQAADwAAAAAAAAABACAAAAAiAAAAZHJzL2Rvd25yZXYueG1sUEsBAhQAFAAAAAgAh07iQA9QTthV&#10;AgAAqwQAAA4AAAAAAAAAAQAgAAAAJwEAAGRycy9lMm9Eb2MueG1sUEsFBgAAAAAGAAYAWQEAAO4F&#10;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6213504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106045</wp:posOffset>
                </wp:positionV>
                <wp:extent cx="1021080" cy="247650"/>
                <wp:effectExtent l="0" t="27940" r="15240" b="1397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0" idx="6"/>
                      </wps:cNvCnPr>
                      <wps:spPr>
                        <a:xfrm flipH="1" flipV="1">
                          <a:off x="3909695" y="5554345"/>
                          <a:ext cx="1021080" cy="2476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7.85pt;margin-top:8.35pt;height:19.5pt;width:80.4pt;z-index:-1358753792;mso-width-relative:page;mso-height-relative:page;" filled="f" stroked="t" coordsize="21600,21600" o:gfxdata="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HrQId&#10;1gAAAAkBAAAPAAAAAAAAAAEAIAAAACIAAABkcnMvZG93bnJldi54bWxQSwECFAAUAAAACACHTuJA&#10;PXNTMSMCAAD0AwAADgAAAAAAAAABACAAAAAl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62312960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51435</wp:posOffset>
                </wp:positionV>
                <wp:extent cx="960120" cy="556260"/>
                <wp:effectExtent l="6350" t="6350" r="8890" b="1651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7.05pt;margin-top:4.05pt;height:43.8pt;width:75.6pt;z-index:1862312960;v-text-anchor:middle;mso-width-relative:page;mso-height-relative:page;" fillcolor="#FFFFFF [3201]" filled="t" stroked="t" coordsize="21600,21600" arcsize="0.166666666666667" o:gfxdata="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+oEFtQAAAAHAQAADwAAAAAAAAABACAAAAAiAAAAZHJzL2Rvd25yZXYueG1sUEsB&#10;AhQAFAAAAAgAh07iQElof+ZrAgAAvwQAAA4AAAAAAAAAAQAgAAAAI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31006464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178435</wp:posOffset>
                </wp:positionV>
                <wp:extent cx="777240" cy="373380"/>
                <wp:effectExtent l="6350" t="6350" r="8890" b="1651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85pt;margin-top:14.05pt;height:29.4pt;width:61.2pt;z-index:2131006464;v-text-anchor:middle;mso-width-relative:page;mso-height-relative:page;" fillcolor="#FFFFFF [3201]" filled="t" stroked="t" coordsize="21600,21600" o:gfxdata="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LXBsq2wAAAAkBAAAPAAAAAAAAAAEAIAAAACIAAABkcnMvZG93bnJldi54bWxQSwECFAAUAAAA&#10;CACHTuJAdIG0h10CAAC3BAAADgAAAAAAAAABACAAAAAq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司机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6214528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147955</wp:posOffset>
                </wp:positionV>
                <wp:extent cx="982980" cy="19050"/>
                <wp:effectExtent l="0" t="31750" r="7620" b="5588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9" idx="6"/>
                      </wps:cNvCnPr>
                      <wps:spPr>
                        <a:xfrm flipH="1">
                          <a:off x="3924935" y="6034405"/>
                          <a:ext cx="982980" cy="19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.05pt;margin-top:11.65pt;height:1.5pt;width:77.4pt;z-index:-1358752768;mso-width-relative:page;mso-height-relative:page;" filled="f" stroked="t" coordsize="21600,21600" o:gfxdata="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gI9ZjZAAAA&#10;CQEAAA8AAAAAAAAAAQAgAAAAIgAAAGRycy9kb3ducmV2LnhtbFBLAQIUABQAAAAIAIdO4kBiei8w&#10;HAIAAOgDAAAOAAAAAAAAAAEAIAAAACg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621555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117475</wp:posOffset>
                </wp:positionV>
                <wp:extent cx="975360" cy="346710"/>
                <wp:effectExtent l="0" t="4445" r="15240" b="2984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7" idx="6"/>
                      </wps:cNvCnPr>
                      <wps:spPr>
                        <a:xfrm flipH="1">
                          <a:off x="3940175" y="6506845"/>
                          <a:ext cx="975360" cy="346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0.25pt;margin-top:9.25pt;height:27.3pt;width:76.8pt;z-index:-1358751744;mso-width-relative:page;mso-height-relative:page;" filled="f" stroked="t" coordsize="21600,21600" o:gfxdata="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FkHKf2QAA&#10;AAkBAAAPAAAAAAAAAAEAIAAAACIAAABkcnMvZG93bnJldi54bWxQSwECFAAUAAAACACHTuJAwWdK&#10;bh0CAADpAwAADgAAAAAAAAABACAAAAAo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6212480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79375</wp:posOffset>
                </wp:positionV>
                <wp:extent cx="845820" cy="373380"/>
                <wp:effectExtent l="6350" t="6350" r="16510" b="1651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运营者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65pt;margin-top:6.25pt;height:29.4pt;width:66.6pt;z-index:-1358754816;v-text-anchor:middle;mso-width-relative:page;mso-height-relative:page;" fillcolor="#FFFFFF [3201]" filled="t" stroked="t" coordsize="21600,21600" o:gfxdata="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dOvRNoAAAAIAQAADwAAAAAAAAABACAAAAAiAAAAZHJzL2Rvd25yZXYueG1sUEsBAhQAFAAAAAgA&#10;h07iQKuNk0ZcAgAAtw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运营者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621760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5715</wp:posOffset>
                </wp:positionV>
                <wp:extent cx="1394460" cy="365760"/>
                <wp:effectExtent l="6350" t="6350" r="16510" b="889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1415415"/>
                          <a:ext cx="13944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掌上小白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5pt;margin-top:0.45pt;height:28.8pt;width:109.8pt;z-index:-1358749696;v-text-anchor:middle;mso-width-relative:page;mso-height-relative:page;" fillcolor="#FFFFFF [3201]" filled="t" stroked="t" coordsize="21600,21600" o:gfxdata="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qmXNtwAAAAJAQAADwAAAAAAAAABACAAAAAiAAAA&#10;ZHJzL2Rvd25yZXYueG1sUEsBAhQAFAAAAAgAh07iQAYsmP91AgAA1wQAAA4AAAAAAAAAAQAgAAAA&#10;Kw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掌上小白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29105920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173355</wp:posOffset>
                </wp:positionV>
                <wp:extent cx="4445" cy="106680"/>
                <wp:effectExtent l="4445" t="0" r="6350" b="1524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2"/>
                      </wps:cNvCnPr>
                      <wps:spPr>
                        <a:xfrm>
                          <a:off x="3753485" y="1682115"/>
                          <a:ext cx="444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55pt;margin-top:13.65pt;height:8.4pt;width:0.35pt;z-index:1329105920;mso-width-relative:page;mso-height-relative:page;" filled="f" stroked="t" coordsize="21600,21600" o:gfxdata="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1pp9vZAAAACQEAAA8AAAAAAAAAAQAgAAAAIgAAAGRycy9kb3ducmV2LnhtbFBLAQIUABQA&#10;AAAIAIdO4kB30IjF7wEAAJ0DAAAOAAAAAAAAAAEAIAAAACg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84006400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66675</wp:posOffset>
                </wp:positionV>
                <wp:extent cx="3175" cy="137160"/>
                <wp:effectExtent l="48260" t="0" r="55245" b="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7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0.9pt;margin-top:5.25pt;height:10.8pt;width:0.25pt;z-index:-810960896;mso-width-relative:page;mso-height-relative:page;" filled="f" stroked="t" coordsize="21600,21600" o:gfxdata="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ldc89kAAAAJAQAADwAAAAAAAAABACAAAAAiAAAAZHJzL2Rvd25yZXYueG1s&#10;UEsBAhQAFAAAAAgAh07iQEB+/4X3AQAAqAMAAA4AAAAAAAAAAQAgAAAAKAEAAGRycy9lMm9Eb2Mu&#10;eG1sUEsFBgAAAAAGAAYAWQEAAJ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6556672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74295</wp:posOffset>
                </wp:positionV>
                <wp:extent cx="3175" cy="137160"/>
                <wp:effectExtent l="48260" t="0" r="55245" b="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7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3pt;margin-top:5.85pt;height:10.8pt;width:0.25pt;z-index:-1888410624;mso-width-relative:page;mso-height-relative:page;" filled="f" stroked="t" coordsize="21600,21600" o:gfxdata="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ZK/dO2AAAAAkBAAAPAAAAAAAAAAEAIAAAACIAAABkcnMvZG93bnJldi54bWxQ&#10;SwECFAAUAAAACACHTuJA08LG6fcBAACoAwAADgAAAAAAAAABACAAAAAnAQAAZHJzL2Uyb0RvYy54&#10;bWxQSwUGAAAAAAYABgBZAQAAk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9104896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66675</wp:posOffset>
                </wp:positionV>
                <wp:extent cx="3467100" cy="0"/>
                <wp:effectExtent l="0" t="0" r="0" b="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7650" y="1750695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9pt;margin-top:5.25pt;height:0pt;width:273pt;z-index:1329104896;mso-width-relative:page;mso-height-relative:page;" filled="f" stroked="t" coordsize="21600,21600" o:gfxdata="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XDa1f1gAAAAkBAAAPAAAA&#10;AAAAAAEAIAAAACIAAABkcnMvZG93bnJldi54bWxQSwECFAAUAAAACACHTuJArAseVd4BAABzAwAA&#10;DgAAAAAAAAABACAAAAAl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9106944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74295</wp:posOffset>
                </wp:positionV>
                <wp:extent cx="3175" cy="137160"/>
                <wp:effectExtent l="48260" t="0" r="55245" b="0"/>
                <wp:wrapNone/>
                <wp:docPr id="144" name="直接箭头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0" idx="0"/>
                      </wps:cNvCnPr>
                      <wps:spPr>
                        <a:xfrm>
                          <a:off x="1959610" y="1773555"/>
                          <a:ext cx="3175" cy="137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9pt;margin-top:5.85pt;height:10.8pt;width:0.25pt;z-index:1329106944;mso-width-relative:page;mso-height-relative:page;" filled="f" stroked="t" coordsize="21600,21600" o:gfxdata="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6cDvxdcAAAAJAQAADwAAAAAA&#10;AAABACAAAAAiAAAAZHJzL2Rvd25yZXYueG1sUEsBAhQAFAAAAAgAh07iQJTzv/0UAgAA3QMAAA4A&#10;AAAAAAAAAQAgAAAAJg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25810688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20955</wp:posOffset>
                </wp:positionV>
                <wp:extent cx="1394460" cy="365760"/>
                <wp:effectExtent l="6350" t="6350" r="16510" b="889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硬件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65pt;margin-top:1.65pt;height:28.8pt;width:109.8pt;z-index:1325810688;v-text-anchor:middle;mso-width-relative:page;mso-height-relative:page;" fillcolor="#FFFFFF [3201]" filled="t" stroked="t" coordsize="21600,21600" o:gfxdata="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wz2IL2wAAAAkBAAAPAAAAAAAAAAEAIAAAACIAAABkcnMvZG93bnJldi54&#10;bWxQSwECFAAUAAAACACHTuJAiJCTaWkCAADLBAAADgAAAAAAAAABACAAAAAq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硬件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91203840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20955</wp:posOffset>
                </wp:positionV>
                <wp:extent cx="1394460" cy="365760"/>
                <wp:effectExtent l="6350" t="6350" r="16510" b="889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45pt;margin-top:1.65pt;height:28.8pt;width:109.8pt;z-index:791203840;v-text-anchor:middle;mso-width-relative:page;mso-height-relative:page;" fillcolor="#FFFFFF [3201]" filled="t" stroked="t" coordsize="21600,21600" o:gfxdata="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qRpS/WAAAA&#10;CQEAAA8AAAAAAAAAAQAgAAAAIgAAAGRycy9kb3ducmV2LnhtbFBLAQIUABQAAAAIAIdO4kAtaWwO&#10;WAIAALUEAAAOAAAAAAAAAAEAIAAAACU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581068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13335</wp:posOffset>
                </wp:positionV>
                <wp:extent cx="1394460" cy="365760"/>
                <wp:effectExtent l="6350" t="6350" r="16510" b="889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25pt;margin-top:1.05pt;height:28.8pt;width:109.8pt;z-index:1325810688;v-text-anchor:middle;mso-width-relative:page;mso-height-relative:page;" fillcolor="#FFFFFF [3201]" filled="t" stroked="t" coordsize="21600,21600" o:gfxdata="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wRVA72QAAAAcBAAAPAAAAAAAAAAEAIAAAACIAAABkcnMvZG93bnJldi54bWxQ&#10;SwECFAAUAAAACACHTuJAjb3zlWgCAADLBAAADgAAAAAAAAABACAAAAAo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5132544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188595</wp:posOffset>
                </wp:positionV>
                <wp:extent cx="3175" cy="144780"/>
                <wp:effectExtent l="0" t="0" r="0" b="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8.5pt;margin-top:14.85pt;height:11.4pt;width:0.25pt;z-index:385132544;mso-width-relative:page;mso-height-relative:page;" filled="f" stroked="t" coordsize="21600,21600" o:gfxdata="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V2vzXYAAAACQEAAA8AAAAAAAAAAQAg&#10;AAAAIgAAAGRycy9kb3ducmV2LnhtbFBLAQIUABQAAAAIAIdO4kDwpF1+1QEAAHMDAAAOAAAAAAAA&#10;AAEAIAAAACc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640768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196215</wp:posOffset>
                </wp:positionV>
                <wp:extent cx="3175" cy="144780"/>
                <wp:effectExtent l="0" t="0" r="0" b="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8.5pt;margin-top:15.45pt;height:11.4pt;width:0.25pt;z-index:340640768;mso-width-relative:page;mso-height-relative:page;" filled="f" stroked="t" coordsize="21600,21600" o:gfxdata="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d/XT9cAAAAJAQAADwAAAAAAAAABACAA&#10;AAAiAAAAZHJzL2Rvd25yZXYueG1sUEsBAhQAFAAAAAgAh07iQDPI3lTVAQAAcw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6148992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188595</wp:posOffset>
                </wp:positionV>
                <wp:extent cx="3175" cy="144780"/>
                <wp:effectExtent l="0" t="0" r="0" b="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3.5pt;margin-top:14.85pt;height:11.4pt;width:0.25pt;z-index:296148992;mso-width-relative:page;mso-height-relative:page;" filled="f" stroked="t" coordsize="21600,21600" o:gfxdata="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mvnydcAAAAJAQAADwAAAAAAAAABACAA&#10;AAAiAAAAZHJzL2Rvd25yZXYueG1sUEsBAhQAFAAAAAgAh07iQC0m9dnVAQAAcw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80710656" behindDoc="0" locked="0" layoutInCell="1" allowOverlap="1">
                <wp:simplePos x="0" y="0"/>
                <wp:positionH relativeFrom="column">
                  <wp:posOffset>3780790</wp:posOffset>
                </wp:positionH>
                <wp:positionV relativeFrom="paragraph">
                  <wp:posOffset>135255</wp:posOffset>
                </wp:positionV>
                <wp:extent cx="937260" cy="0"/>
                <wp:effectExtent l="0" t="0" r="0" b="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7pt;margin-top:10.65pt;height:0pt;width:73.8pt;z-index:-1814256640;mso-width-relative:page;mso-height-relative:page;" filled="f" stroked="t" coordsize="21600,21600" o:gfxdata="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AA06w1wAAAAkBAAAPAAAAAAAAAAEAIAAAACIAAABkcnMvZG93&#10;bnJldi54bWxQSwECFAAUAAAACACHTuJA7e1/4MgBAABmAwAADgAAAAAAAAABACAAAAAm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80710656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135255</wp:posOffset>
                </wp:positionV>
                <wp:extent cx="731520" cy="7620"/>
                <wp:effectExtent l="0" t="0" r="0" b="0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7.1pt;margin-top:10.65pt;height:0.6pt;width:57.6pt;z-index:-1814256640;mso-width-relative:page;mso-height-relative:page;" filled="f" stroked="t" coordsize="21600,21600" o:gfxdata="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D+E0bYAAAACQEAAA8AAAAAAAAAAQAgAAAA&#10;IgAAAGRycy9kb3ducmV2LnhtbFBLAQIUABQAAAAIAIdO4kABy91R0gEAAHMDAAAOAAAAAAAAAAEA&#10;IAAAACc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13667584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142875</wp:posOffset>
                </wp:positionV>
                <wp:extent cx="784860" cy="0"/>
                <wp:effectExtent l="0" t="0" r="0" b="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7pt;margin-top:11.25pt;height:0pt;width:61.8pt;z-index:-781299712;mso-width-relative:page;mso-height-relative:page;" filled="f" stroked="t" coordsize="21600,21600" o:gfxdata="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a7AwP1QAAAAgBAAAPAAAAAAAAAAEAIAAAACIAAABkcnMvZG93bnJl&#10;di54bWxQSwECFAAUAAAACACHTuJA5qgPjccBAABmAwAADgAAAAAAAAABACAAAAAk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320448" behindDoc="0" locked="0" layoutInCell="1" allowOverlap="1">
                <wp:simplePos x="0" y="0"/>
                <wp:positionH relativeFrom="column">
                  <wp:posOffset>3780790</wp:posOffset>
                </wp:positionH>
                <wp:positionV relativeFrom="paragraph">
                  <wp:posOffset>142875</wp:posOffset>
                </wp:positionV>
                <wp:extent cx="3175" cy="137160"/>
                <wp:effectExtent l="48260" t="0" r="55245" b="0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7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7pt;margin-top:11.25pt;height:10.8pt;width:0.25pt;z-index:281320448;mso-width-relative:page;mso-height-relative:page;" filled="f" stroked="t" coordsize="21600,21600" o:gfxdata="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gs2w2AAAAAkBAAAPAAAAAAAAAAEAIAAAACIAAABkcnMvZG93bnJldi54bWxQ&#10;SwECFAAUAAAACACHTuJAuoaEMvcBAACoAwAADgAAAAAAAAABACAAAAAnAQAAZHJzL2Uyb0RvYy54&#10;bWxQSwUGAAAAAAYABgBZAQAAk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488832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150495</wp:posOffset>
                </wp:positionV>
                <wp:extent cx="3175" cy="137160"/>
                <wp:effectExtent l="48260" t="0" r="55245" b="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7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1pt;margin-top:11.85pt;height:10.8pt;width:0.25pt;z-index:266488832;mso-width-relative:page;mso-height-relative:page;" filled="f" stroked="t" coordsize="21600,21600" o:gfxdata="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QA7X7XAAAABwEAAA8AAAAAAAAAAQAgAAAAIgAAAGRycy9kb3ducmV2LnhtbFBL&#10;AQIUABQAAAAIAIdO4kCQoJYQ9wEAAKgDAAAOAAAAAAAAAAEAIAAAACY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1388288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150495</wp:posOffset>
                </wp:positionV>
                <wp:extent cx="3175" cy="137160"/>
                <wp:effectExtent l="48260" t="0" r="55245" b="0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7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7pt;margin-top:11.85pt;height:10.8pt;width:0.25pt;z-index:-1873579008;mso-width-relative:page;mso-height-relative:page;" filled="f" stroked="t" coordsize="21600,21600" o:gfxdata="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JvEGDZAAAACQEAAA8AAAAAAAAAAQAgAAAAIgAAAGRycy9kb3ducmV2LnhtbFBL&#10;AQIUABQAAAAIAIdO4kBnrHrM9QEAAKgDAAAOAAAAAAAAAAEAIAAAACg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8838016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142875</wp:posOffset>
                </wp:positionV>
                <wp:extent cx="3175" cy="137160"/>
                <wp:effectExtent l="48260" t="0" r="55245" b="0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7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7pt;margin-top:11.25pt;height:10.8pt;width:0.25pt;z-index:-796129280;mso-width-relative:page;mso-height-relative:page;" filled="f" stroked="t" coordsize="21600,21600" o:gfxdata="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JUmKHXAAAACQEAAA8AAAAAAAAAAQAgAAAAIgAAAGRycy9kb3ducmV2LnhtbFBL&#10;AQIUABQAAAAIAIdO4kApOr1e9wEAAKgDAAAOAAAAAAAAAAEAIAAAACY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58770176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135255</wp:posOffset>
                </wp:positionV>
                <wp:extent cx="3175" cy="137160"/>
                <wp:effectExtent l="48260" t="0" r="55245" b="0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7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5.5pt;margin-top:10.65pt;height:10.8pt;width:0.25pt;z-index:1358770176;mso-width-relative:page;mso-height-relative:page;" filled="f" stroked="t" coordsize="21600,21600" o:gfxdata="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rbBPZAAAACQEAAA8AAAAAAAAAAQAgAAAAIgAAAGRycy9kb3ducmV2Lnht&#10;bFBLAQIUABQAAAAIAIdO4kD0EEOg+AEAAKgDAAAOAAAAAAAAAAEAIAAAACgBAABkcnMvZTJvRG9j&#10;LnhtbFBLBQYAAAAABgAGAFkBAACS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6219904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ragraph">
                  <wp:posOffset>135255</wp:posOffset>
                </wp:positionV>
                <wp:extent cx="3175" cy="137160"/>
                <wp:effectExtent l="48260" t="0" r="55245" b="0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7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2.7pt;margin-top:10.65pt;height:10.8pt;width:0.25pt;z-index:-1858747392;mso-width-relative:page;mso-height-relative:page;" filled="f" stroked="t" coordsize="21600,21600" o:gfxdata="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0dYjdgAAAAJAQAADwAAAAAAAAABACAAAAAiAAAAZHJzL2Rvd25yZXYueG1s&#10;UEsBAhQAFAAAAAgAh07iQJz/9+r4AQAAqAMAAA4AAAAAAAAAAQAgAAAAJwEAAGRycy9lMm9Eb2Mu&#10;eG1sUEsFBgAAAAAGAAYAWQEAAJ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43938560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142875</wp:posOffset>
                </wp:positionV>
                <wp:extent cx="3175" cy="137160"/>
                <wp:effectExtent l="48260" t="0" r="55245" b="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7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1pt;margin-top:11.25pt;height:10.8pt;width:0.25pt;z-index:1343938560;mso-width-relative:page;mso-height-relative:page;" filled="f" stroked="t" coordsize="21600,21600" o:gfxdata="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xn5ZdgAAAAJAQAADwAAAAAAAAABACAAAAAiAAAAZHJzL2Rvd25yZXYueG1s&#10;UEsBAhQAFAAAAAgAh07iQN42UYL4AQAAqAMAAA4AAAAAAAAAAQAgAAAAJwEAAGRycy9lMm9Eb2Mu&#10;eG1sUEsFBgAAAAAGAAYAWQEAAJ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12017664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74295</wp:posOffset>
                </wp:positionV>
                <wp:extent cx="320675" cy="1135380"/>
                <wp:effectExtent l="6350" t="6350" r="8255" b="1651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STM32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45pt;margin-top:5.85pt;height:89.4pt;width:25.25pt;z-index:-282949632;v-text-anchor:middle;mso-width-relative:page;mso-height-relative:page;" fillcolor="#FFFFFF [3201]" filled="t" stroked="t" coordsize="21600,21600" o:gfxdata="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IKgzdsAAAAKAQAADwAAAAAAAAABACAAAAAiAAAAZHJzL2Rvd25yZXYu&#10;eG1sUEsBAhQAFAAAAAgAh07iQON0g8VqAgAAywQAAA4AAAAAAAAAAQAgAAAAK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STM32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7864192" behindDoc="0" locked="0" layoutInCell="1" allowOverlap="1">
                <wp:simplePos x="0" y="0"/>
                <wp:positionH relativeFrom="column">
                  <wp:posOffset>4100195</wp:posOffset>
                </wp:positionH>
                <wp:positionV relativeFrom="paragraph">
                  <wp:posOffset>74295</wp:posOffset>
                </wp:positionV>
                <wp:extent cx="320675" cy="1135380"/>
                <wp:effectExtent l="6350" t="6350" r="8255" b="1651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GPRS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85pt;margin-top:5.85pt;height:89.4pt;width:25.25pt;z-index:-1357103104;v-text-anchor:middle;mso-width-relative:page;mso-height-relative:page;" fillcolor="#FFFFFF [3201]" filled="t" stroked="t" coordsize="21600,21600" o:gfxdata="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yy5Sz3AAAAAkBAAAPAAAAAAAAAAEAIAAAACIAAABkcnMvZG93bnJl&#10;di54bWxQSwECFAAUAAAACACHTuJAF8z102sCAADLBAAADgAAAAAAAAABACAAAAAr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GPRS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63710720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74295</wp:posOffset>
                </wp:positionV>
                <wp:extent cx="320675" cy="1135380"/>
                <wp:effectExtent l="6350" t="6350" r="8255" b="1651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65pt;margin-top:5.85pt;height:89.4pt;width:25.25pt;z-index:1863710720;v-text-anchor:middle;mso-width-relative:page;mso-height-relative:page;" fillcolor="#FFFFFF [3201]" filled="t" stroked="t" coordsize="21600,21600" o:gfxdata="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2XLSrbAAAACQEAAA8AAAAAAAAAAQAgAAAAIgAAAGRycy9kb3ducmV2&#10;LnhtbFBLAQIUABQAAAAIAIdO4kAS4ZUvawIAAMsE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9103872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81915</wp:posOffset>
                </wp:positionV>
                <wp:extent cx="632460" cy="1135380"/>
                <wp:effectExtent l="6350" t="6350" r="16510" b="1651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45pt;margin-top:6.45pt;height:89.4pt;width:49.8pt;z-index:1329103872;v-text-anchor:middle;mso-width-relative:page;mso-height-relative:page;" fillcolor="#FFFFFF [3201]" filled="t" stroked="t" coordsize="21600,21600" o:gfxdata="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sF2&#10;/9cAAAAKAQAADwAAAAAAAAABACAAAAAiAAAAZHJzL2Rvd25yZXYueG1sUEsBAhQAFAAAAAgAh07i&#10;QNXVFQ9cAgAAtQQAAA4AAAAAAAAAAQAgAAAAJ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89557248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89535</wp:posOffset>
                </wp:positionV>
                <wp:extent cx="617220" cy="1135380"/>
                <wp:effectExtent l="6350" t="6350" r="16510" b="1651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05pt;margin-top:7.05pt;height:89.4pt;width:48.6pt;z-index:789557248;v-text-anchor:middle;mso-width-relative:page;mso-height-relative:page;" fillcolor="#FFFFFF [3201]" filled="t" stroked="t" coordsize="21600,21600" o:gfxdata="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lge2HbAAAACgEAAA8AAAAAAAAAAQAgAAAAIgAAAGRycy9kb3ducmV2&#10;LnhtbFBLAQIUABQAAAAIAIdO4kBckETwawIAAMsE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10371072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81915</wp:posOffset>
                </wp:positionV>
                <wp:extent cx="319405" cy="1135380"/>
                <wp:effectExtent l="6350" t="6350" r="9525" b="1651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9405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5.3pt;margin-top:6.45pt;height:89.4pt;width:25.15pt;z-index:-284596224;v-text-anchor:middle;mso-width-relative:page;mso-height-relative:page;" fillcolor="#FFFFFF [3201]" filled="t" stroked="t" coordsize="21600,21600" o:gfxdata="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rFw8i2AAAAAkBAAAPAAAAAAAAAAEAIAAAACIAAABkcnMvZG93&#10;bnJldi54bWxQSwECFAAUAAAACACHTuJAP9eU0HICAADVBAAADgAAAAAAAAABACAAAAAn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5810688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74295</wp:posOffset>
                </wp:positionV>
                <wp:extent cx="320675" cy="1135380"/>
                <wp:effectExtent l="6350" t="6350" r="8255" b="1651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45pt;margin-top:5.85pt;height:89.4pt;width:25.25pt;z-index:1325810688;v-text-anchor:middle;mso-width-relative:page;mso-height-relative:page;" fillcolor="#FFFFFF [3201]" filled="t" stroked="t" coordsize="21600,21600" o:gfxdata="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2sd8r2QAAAAgBAAAPAAAAAAAAAAEAIAAAACIAAABkcnMvZG93bnJldi54&#10;bWxQSwECFAAUAAAACACHTuJAhFn3aGsCAADL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18610944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79375</wp:posOffset>
                </wp:positionV>
                <wp:extent cx="868680" cy="876300"/>
                <wp:effectExtent l="6985" t="3810" r="8255" b="19050"/>
                <wp:wrapNone/>
                <wp:docPr id="165" name="云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5750" y="4811395"/>
                          <a:ext cx="868680" cy="8763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卫星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3.7pt;margin-top:6.25pt;height:69pt;width:68.4pt;z-index:518610944;v-text-anchor:middle;mso-width-relative:page;mso-height-relative:page;" fillcolor="#FFFFFF [3201]" filled="t" stroked="t" coordsize="43200,43200" o:gfxdata="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0j2Ri9cAAAAKAQAADwAAAAAAAAABACAAAAAiAAAAZHJzL2Rv&#10;d25yZXYueG1sUEsBAhQAFAAAAAgAh07iQOS3SZJ0AgAA1wQAAA4AAAAAAAAAAQAgAAAAJgEAAGRy&#10;cy9lMm9Eb2MueG1sUEsFBgAAAAAGAAYAWQEAAAw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<v:path textboxrect="0,0,43200,43200" o:connectlocs="867956,438150;434340,875366;2694,438150;434340,50103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卫星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70"/>
        </w:tabs>
        <w:jc w:val="left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18615040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186055</wp:posOffset>
                </wp:positionV>
                <wp:extent cx="888365" cy="234315"/>
                <wp:effectExtent l="8890" t="15240" r="17145" b="24765"/>
                <wp:wrapNone/>
                <wp:docPr id="171" name="左右箭头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6130" y="4834255"/>
                          <a:ext cx="888365" cy="2343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62.9pt;margin-top:14.65pt;height:18.45pt;width:69.95pt;z-index:518615040;v-text-anchor:middle;mso-width-relative:page;mso-height-relative:page;" fillcolor="#5B9BD5 [3204]" filled="t" stroked="t" coordsize="21600,21600" o:gfxdata="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bh/6DYAAAA&#10;CQEAAA8AAAAAAAAAAQAgAAAAIgAAAGRycy9kb3ducmV2LnhtbFBLAQIUABQAAAAIAIdO4kBa6eAN&#10;jwIAAPEEAAAOAAAAAAAAAAEAIAAAACcBAABkcnMvZTJvRG9jLnhtbFBLBQYAAAAABgAGAFkBAAAo&#10;BgAAAAA=&#10;" adj="2848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8614016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163195</wp:posOffset>
                </wp:positionV>
                <wp:extent cx="873125" cy="203835"/>
                <wp:effectExtent l="8890" t="15240" r="17145" b="24765"/>
                <wp:wrapNone/>
                <wp:docPr id="170" name="左箭头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5890" y="4346575"/>
                          <a:ext cx="873125" cy="2038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17.05pt;margin-top:12.85pt;height:16.05pt;width:68.75pt;z-index:518614016;v-text-anchor:middle;mso-width-relative:page;mso-height-relative:page;" fillcolor="#5B9BD5 [3204]" filled="t" stroked="t" coordsize="21600,21600" o:gfxdata="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2KRj91wAAAAkBAAAPAAAAAAAAAAEAIAAA&#10;ACIAAABkcnMvZG93bnJldi54bWxQSwECFAAUAAAACACHTuJAcnNvKX8CAADeBAAADgAAAAAAAAAB&#10;ACAAAAAmAQAAZHJzL2Uyb0RvYy54bWxQSwUGAAAAAAYABgBZAQAAFwYAAAAA&#10;" adj="252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8609920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48895</wp:posOffset>
                </wp:positionV>
                <wp:extent cx="830580" cy="625475"/>
                <wp:effectExtent l="6350" t="6350" r="16510" b="8255"/>
                <wp:wrapNone/>
                <wp:docPr id="164" name="圆角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2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GPS模块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2.7pt;margin-top:3.85pt;height:49.25pt;width:65.4pt;z-index:518609920;v-text-anchor:middle;mso-width-relative:page;mso-height-relative:page;" fillcolor="#FFFFFF [3201]" filled="t" stroked="t" coordsize="21600,21600" arcsize="0.166666666666667" o:gfxdata="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5f2vH2AAAAAoBAAAPAAAAAAAAAAEAIAAAACIAAABkcnMvZG93bnJldi54bWxQ&#10;SwECFAAUAAAACACHTuJAoAcEfWkCAAC/BA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GPS模块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133568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26035</wp:posOffset>
                </wp:positionV>
                <wp:extent cx="830580" cy="625475"/>
                <wp:effectExtent l="6350" t="6350" r="16510" b="8255"/>
                <wp:wrapNone/>
                <wp:docPr id="163" name="圆角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1470" y="4460875"/>
                          <a:ext cx="830580" cy="62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7pt;margin-top:2.05pt;height:49.25pt;width:65.4pt;z-index:385133568;v-text-anchor:middle;mso-width-relative:page;mso-height-relative:page;" fillcolor="#FFFFFF [3201]" filled="t" stroked="t" coordsize="21600,21600" arcsize="0.166666666666667" o:gfxdata="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sFE7NYAAAAJAQAADwAAAAAAAAABACAAAAAiAAAAZHJzL2Rv&#10;d25yZXYueG1sUEsBAhQAFAAAAAgAh07iQMYmPGN1AgAAywQAAA4AAAAAAAAAAQAgAAAAJQ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应用程序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</w:t>
      </w:r>
      <w:r>
        <w:rPr>
          <w:rFonts w:hint="eastAsia"/>
          <w:lang w:val="en-US" w:eastAsia="zh-CN"/>
        </w:rPr>
        <w:t>定位数据</w:t>
      </w:r>
    </w:p>
    <w:p>
      <w:pPr>
        <w:tabs>
          <w:tab w:val="left" w:pos="5497"/>
        </w:tabs>
        <w:jc w:val="left"/>
        <w:rPr>
          <w:rFonts w:hint="eastAsia" w:eastAsiaTheme="minorEastAsia"/>
          <w:lang w:val="en-US" w:eastAsia="zh-CN"/>
        </w:rPr>
      </w:pPr>
    </w:p>
    <w:p>
      <w:pPr>
        <w:tabs>
          <w:tab w:val="left" w:pos="5690"/>
        </w:tabs>
        <w:jc w:val="left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18612992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33655</wp:posOffset>
                </wp:positionV>
                <wp:extent cx="873760" cy="219075"/>
                <wp:effectExtent l="6350" t="15240" r="19050" b="24765"/>
                <wp:wrapNone/>
                <wp:docPr id="169" name="右箭头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4930" y="5215255"/>
                          <a:ext cx="87376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21.25pt;margin-top:2.65pt;height:17.25pt;width:68.8pt;z-index:518612992;v-text-anchor:middle;mso-width-relative:page;mso-height-relative:page;" fillcolor="#5B9BD5 [3204]" filled="t" stroked="t" coordsize="21600,21600" o:gfxdata="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Y5yhdgAAAAIAQAADwAAAAAAAAABACAA&#10;AAAiAAAAZHJzL2Rvd25yZXYueG1sUEsBAhQAFAAAAAgAh07iQM3lkqV/AgAA3wQAAA4AAAAAAAAA&#10;AQAgAAAAJwEAAGRycy9lMm9Eb2MueG1sUEsFBgAAAAAGAAYAWQEAABgGAAAAAA==&#10;" adj="1889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>定位</w:t>
      </w:r>
    </w:p>
    <w:p>
      <w:pPr>
        <w:tabs>
          <w:tab w:val="left" w:pos="2654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定位请求</w:t>
      </w:r>
    </w:p>
    <w:p>
      <w:pPr>
        <w:tabs>
          <w:tab w:val="left" w:pos="5497"/>
        </w:tabs>
        <w:jc w:val="left"/>
        <w:rPr>
          <w:rFonts w:hint="eastAsia" w:eastAsiaTheme="minorEastAsia"/>
          <w:lang w:val="en-US" w:eastAsia="zh-CN"/>
        </w:rPr>
      </w:pPr>
    </w:p>
    <w:p>
      <w:pPr>
        <w:tabs>
          <w:tab w:val="left" w:pos="5497"/>
        </w:tabs>
        <w:jc w:val="left"/>
        <w:rPr>
          <w:rFonts w:hint="eastAsia" w:eastAsiaTheme="minorEastAsia"/>
          <w:lang w:val="en-US" w:eastAsia="zh-CN"/>
        </w:rPr>
      </w:pPr>
    </w:p>
    <w:p>
      <w:pPr>
        <w:tabs>
          <w:tab w:val="left" w:pos="5497"/>
        </w:tabs>
        <w:jc w:val="left"/>
        <w:rPr>
          <w:rFonts w:hint="eastAsia" w:eastAsiaTheme="minorEastAsia"/>
          <w:lang w:val="en-US" w:eastAsia="zh-CN"/>
        </w:rPr>
      </w:pPr>
    </w:p>
    <w:p>
      <w:pPr>
        <w:tabs>
          <w:tab w:val="left" w:pos="5497"/>
        </w:tabs>
        <w:jc w:val="left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52091392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170815</wp:posOffset>
                </wp:positionV>
                <wp:extent cx="777875" cy="458470"/>
                <wp:effectExtent l="6350" t="6350" r="8255" b="7620"/>
                <wp:wrapNone/>
                <wp:docPr id="173" name="圆角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GPS模块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.5pt;margin-top:13.45pt;height:36.1pt;width:61.25pt;z-index:652091392;v-text-anchor:middle;mso-width-relative:page;mso-height-relative:page;" fillcolor="#FFFFFF [3201]" filled="t" stroked="t" coordsize="21600,21600" arcsize="0.166666666666667" o:gfxdata="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tCJjbXAAAACQEAAA8AAAAAAAAAAQAgAAAAIgAAAGRycy9kb3ducmV2LnhtbFBL&#10;AQIUABQAAAAIAIdO4kA8w226aQIAAL8EAAAOAAAAAAAAAAEAIAAAACY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GPS模块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497"/>
        </w:tabs>
        <w:jc w:val="left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19908352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117475</wp:posOffset>
                </wp:positionV>
                <wp:extent cx="868680" cy="876300"/>
                <wp:effectExtent l="6985" t="3810" r="8255" b="19050"/>
                <wp:wrapNone/>
                <wp:docPr id="177" name="云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763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5.9pt;margin-top:9.25pt;height:69pt;width:68.4pt;z-index:1719908352;v-text-anchor:middle;mso-width-relative:page;mso-height-relative:page;" fillcolor="#FFFFFF [3201]" filled="t" stroked="t" coordsize="43200,43200" o:gfxdata="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dz&#10;eaPZAAAACgEAAA8AAAAAAAAAAQAgAAAAIgAAAGRycy9kb3ducmV2LnhtbFBLAQIUABQAAAAIAIdO&#10;4kDf5Ie9WwIAALUEAAAOAAAAAAAAAAEAIAAAACgBAABkcnMvZTJvRG9jLnhtbFBLBQYAAAAABgAG&#10;AFkBAAD1BQ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<v:path textboxrect="0,0,43200,43200" o:connectlocs="867956,438150;434340,875366;2694,438150;434340,50103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52954624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26035</wp:posOffset>
                </wp:positionV>
                <wp:extent cx="830580" cy="625475"/>
                <wp:effectExtent l="6350" t="6350" r="16510" b="8255"/>
                <wp:wrapNone/>
                <wp:docPr id="176" name="圆角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2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GPS模块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3.7pt;margin-top:2.05pt;height:49.25pt;width:65.4pt;z-index:1452954624;v-text-anchor:middle;mso-width-relative:page;mso-height-relative:page;" fillcolor="#FFFFFF [3201]" filled="t" stroked="t" coordsize="21600,21600" arcsize="0.166666666666667" o:gfxdata="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376WzXAAAACQEAAA8AAAAAAAAAAQAgAAAAIgAAAGRycy9kb3ducmV2LnhtbFBL&#10;AQIUABQAAAAIAIdO4kAWL/YMaQIAAL8EAAAOAAAAAAAAAAEAIAAAACY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GPS模块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686720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41910</wp:posOffset>
                </wp:positionV>
                <wp:extent cx="430530" cy="126365"/>
                <wp:effectExtent l="0" t="92075" r="0" b="86360"/>
                <wp:wrapNone/>
                <wp:docPr id="182" name="右箭头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">
                          <a:off x="0" y="0"/>
                          <a:ext cx="430530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4.25pt;margin-top:3.3pt;height:9.95pt;width:33.9pt;rotation:2228224f;z-index:1986867200;v-text-anchor:middle;mso-width-relative:page;mso-height-relative:page;" fillcolor="#5B9BD5 [3204]" filled="t" stroked="t" coordsize="21600,21600" o:gfxdata="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xxwj3XAAAACAEAAA8AAAAAAAAAAQAgAAAAIgAA&#10;AGRycy9kb3ducmV2LnhtbFBLAQIUABQAAAAIAIdO4kC01YuNewIAAOEEAAAOAAAAAAAAAAEAIAAA&#10;ACYBAABkcnMvZTJvRG9jLnhtbFBLBQYAAAAABgAGAFkBAAATBgAAAAA=&#10;" adj="1843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86001920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33655</wp:posOffset>
                </wp:positionV>
                <wp:extent cx="830580" cy="625475"/>
                <wp:effectExtent l="6350" t="6350" r="16510" b="8255"/>
                <wp:wrapNone/>
                <wp:docPr id="175" name="圆角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2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9.9pt;margin-top:2.65pt;height:49.25pt;width:65.4pt;z-index:1186001920;v-text-anchor:middle;mso-width-relative:page;mso-height-relative:page;" fillcolor="#FFFFFF [3201]" filled="t" stroked="t" coordsize="21600,21600" arcsize="0.166666666666667" o:gfxdata="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b6WzC1wAAAAkBAAAPAAAAAAAAAAEAIAAAACIAAABkcnMvZG93bnJldi54bWxQ&#10;SwECFAAUAAAACACHTuJA8HR/YWoCAAC/BAAADgAAAAAAAAABACAAAAAm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应用程序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06898176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93980</wp:posOffset>
                </wp:positionV>
                <wp:extent cx="439420" cy="151130"/>
                <wp:effectExtent l="8890" t="15240" r="8890" b="16510"/>
                <wp:wrapNone/>
                <wp:docPr id="187" name="左右箭头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1511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07.1pt;margin-top:7.4pt;height:11.9pt;width:34.6pt;z-index:-1688069120;v-text-anchor:middle;mso-width-relative:page;mso-height-relative:page;" fillcolor="#5B9BD5 [3204]" filled="t" stroked="t" coordsize="21600,21600" o:gfxdata="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aXYQVNkAAAAJAQAADwAAAAAAAAAB&#10;ACAAAAAiAAAAZHJzL2Rvd25yZXYueG1sUEsBAhQAFAAAAAgAh07iQP1AX1uBAgAA5QQAAA4AAAAA&#10;AAAAAQAgAAAAKAEAAGRycy9lMm9Eb2MueG1sUEsFBgAAAAAGAAYAWQEAABsGAAAAAA==&#10;" adj="3714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29277696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86995</wp:posOffset>
                </wp:positionV>
                <wp:extent cx="545465" cy="158115"/>
                <wp:effectExtent l="8890" t="15240" r="9525" b="24765"/>
                <wp:wrapNone/>
                <wp:docPr id="186" name="左右箭头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1581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310.3pt;margin-top:6.85pt;height:12.45pt;width:42.95pt;z-index:1429277696;v-text-anchor:middle;mso-width-relative:page;mso-height-relative:page;" fillcolor="#5B9BD5 [3204]" filled="t" stroked="t" coordsize="21600,21600" o:gfxdata="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vMAgL1wAAAAkBAAAPAAAAAAAAAAEA&#10;IAAAACIAAABkcnMvZG93bnJldi54bWxQSwECFAAUAAAACACHTuJApP4ga4ICAADlBAAADgAAAAAA&#10;AAABACAAAAAmAQAAZHJzL2Uyb0RvYy54bWxQSwUGAAAAAAYABgBZAQAAGgYAAAAA&#10;" adj="3130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2207718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171450</wp:posOffset>
                </wp:positionV>
                <wp:extent cx="430530" cy="126365"/>
                <wp:effectExtent l="2540" t="67945" r="0" b="64770"/>
                <wp:wrapNone/>
                <wp:docPr id="184" name="右箭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430530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4.25pt;margin-top:13.5pt;height:9.95pt;width:33.9pt;rotation:-1572864f;z-index:-572890112;v-text-anchor:middle;mso-width-relative:page;mso-height-relative:page;" fillcolor="#5B9BD5 [3204]" filled="t" stroked="t" coordsize="21600,21600" o:gfxdata="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ZbQmJ2AAAAAkBAAAPAAAAAAAAAAEAIAAAACIA&#10;AABkcnMvZG93bnJldi54bWxQSwECFAAUAAAACACHTuJA91cT7nsCAADiBAAADgAAAAAAAAABACAA&#10;AAAnAQAAZHJzL2Uyb0RvYy54bWxQSwUGAAAAAAYABgBZAQAAFAYAAAAA&#10;" adj="1843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2525568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94615</wp:posOffset>
                </wp:positionV>
                <wp:extent cx="1080770" cy="503555"/>
                <wp:effectExtent l="6350" t="6350" r="10160" b="8255"/>
                <wp:wrapNone/>
                <wp:docPr id="174" name="圆角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03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温湿度传感器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1pt;margin-top:7.45pt;height:39.65pt;width:85.1pt;z-index:1052525568;v-text-anchor:middle;mso-width-relative:page;mso-height-relative:page;" fillcolor="#FFFFFF [3201]" filled="t" stroked="t" coordsize="21600,21600" arcsize="0.166666666666667" o:gfxdata="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Ig0Gn1wAAAAgBAAAPAAAAAAAAAAEAIAAAACIAAABkcnMvZG93bnJldi54bWxQ&#10;SwECFAAUAAAACACHTuJAUP+xK2oCAADABAAADgAAAAAAAAABACAAAAAm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温湿度传感器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2186"/>
        </w:tabs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2522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43499008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193675</wp:posOffset>
                </wp:positionV>
                <wp:extent cx="838835" cy="625475"/>
                <wp:effectExtent l="6350" t="6350" r="8255" b="8255"/>
                <wp:wrapNone/>
                <wp:docPr id="192" name="圆角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62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6.7pt;margin-top:15.25pt;height:49.25pt;width:66.05pt;z-index:643499008;v-text-anchor:middle;mso-width-relative:page;mso-height-relative:page;" fillcolor="#FFFFFF [3201]" filled="t" stroked="t" coordsize="21600,21600" arcsize="0.166666666666667" o:gfxdata="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UjHanYAAAACgEAAA8AAAAAAAAAAQAgAAAAIgAAAGRycy9kb3ducmV2Lnht&#10;bFBLAQIUABQAAAAIAIdO4kAfSBlUawIAAL8EAAAOAAAAAAAAAAEAIAAAACc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</w:t>
      </w:r>
    </w:p>
    <w:p>
      <w:pPr>
        <w:tabs>
          <w:tab w:val="left" w:pos="2474"/>
        </w:tabs>
        <w:jc w:val="left"/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3327928320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29210</wp:posOffset>
                </wp:positionV>
                <wp:extent cx="1112520" cy="524510"/>
                <wp:effectExtent l="6350" t="6350" r="8890" b="17780"/>
                <wp:wrapNone/>
                <wp:docPr id="193" name="圆柱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2451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17.45pt;margin-top:2.3pt;height:41.3pt;width:87.6pt;z-index:-967038976;v-text-anchor:middle;mso-width-relative:page;mso-height-relative:page;" fillcolor="#FFFFFF [3201]" filled="t" stroked="t" coordsize="21600,21600" o:gfxdata="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RD3LD1wAAAAoBAAAPAAAAAAAAAAEAIAAAACIAAABkcnMvZG93bnJldi54bWxQSwECFAAUAAAA&#10;CACHTuJABPqcVmECAAC3BAAADgAAAAAAAAABACAAAAAmAQAAZHJzL2Uyb0RvYy54bWxQSwUGAAAA&#10;AAYABgBZAQAA+QUAAAAA&#10;" adj="54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SQLite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4368384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163830</wp:posOffset>
                </wp:positionV>
                <wp:extent cx="714375" cy="233680"/>
                <wp:effectExtent l="6350" t="15240" r="10795" b="25400"/>
                <wp:wrapNone/>
                <wp:docPr id="200" name="右箭头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3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7.45pt;margin-top:12.9pt;height:18.4pt;width:56.25pt;z-index:1444368384;v-text-anchor:middle;mso-width-relative:page;mso-height-relative:page;" fillcolor="#5B9BD5 [3204]" filled="t" stroked="t" coordsize="21600,21600" o:gfxdata="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zyhJrZAAAACQEAAA8AAAAAAAAAAQAgAAAAIgAAAGRycy9k&#10;b3ducmV2LnhtbFBLAQIUABQAAAAIAIdO4kAMd9FVcwIAANMEAAAOAAAAAAAAAAEAIAAAACgBAABk&#10;cnMvZTJvRG9jLnhtbFBLBQYAAAAABgAGAFkBAAANBgAAAAA=&#10;" adj="1806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3007332352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64135</wp:posOffset>
                </wp:positionV>
                <wp:extent cx="777875" cy="458470"/>
                <wp:effectExtent l="6350" t="6350" r="8255" b="7620"/>
                <wp:wrapNone/>
                <wp:docPr id="188" name="圆角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GPS模块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.9pt;margin-top:5.05pt;height:36.1pt;width:61.25pt;z-index:-1287634944;v-text-anchor:middle;mso-width-relative:page;mso-height-relative:page;" fillcolor="#FFFFFF [3201]" filled="t" stroked="t" coordsize="21600,21600" arcsize="0.166666666666667" o:gfxdata="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VNrYjXAAAACQEAAA8AAAAAAAAAAQAgAAAAIgAAAGRycy9kb3ducmV2Lnht&#10;bFBLAQIUABQAAAAIAIdO4kB3yi+cbAIAAL8EAAAOAAAAAAAAAAEAIAAAACY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GPS模块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7412608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117475</wp:posOffset>
                </wp:positionV>
                <wp:extent cx="942340" cy="142875"/>
                <wp:effectExtent l="6350" t="15240" r="11430" b="24765"/>
                <wp:wrapNone/>
                <wp:docPr id="198" name="右箭头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5.05pt;margin-top:9.25pt;height:11.25pt;width:74.2pt;z-index:1177412608;v-text-anchor:middle;mso-width-relative:page;mso-height-relative:page;" fillcolor="#5B9BD5 [3204]" filled="t" stroked="t" coordsize="21600,21600" o:gfxdata="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K3wa9gAAAAJAQAADwAAAAAAAAABACAAAAAiAAAAZHJzL2Rvd25y&#10;ZXYueG1sUEsBAhQAFAAAAAgAh07iQDKvLfpwAgAA0wQAAA4AAAAAAAAAAQAgAAAAJwEAAGRycy9l&#10;Mm9Eb2MueG1sUEsFBgAAAAAGAAYAWQEAAAkGAAAAAA==&#10;" adj="1996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</w:t>
      </w:r>
      <w:r>
        <w:rPr>
          <w:rFonts w:hint="eastAsia"/>
          <w:sz w:val="18"/>
          <w:szCs w:val="18"/>
          <w:lang w:val="en-US" w:eastAsia="zh-CN"/>
        </w:rPr>
        <w:t>经纬度/温湿度</w:t>
      </w:r>
    </w:p>
    <w:p>
      <w:pPr>
        <w:tabs>
          <w:tab w:val="left" w:pos="2378"/>
        </w:tabs>
        <w:jc w:val="left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10456832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125095</wp:posOffset>
                </wp:positionV>
                <wp:extent cx="895350" cy="120650"/>
                <wp:effectExtent l="8890" t="15240" r="10160" b="16510"/>
                <wp:wrapNone/>
                <wp:docPr id="197" name="左箭头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20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06.25pt;margin-top:9.85pt;height:9.5pt;width:70.5pt;z-index:910456832;v-text-anchor:middle;mso-width-relative:page;mso-height-relative:page;" fillcolor="#5B9BD5 [3204]" filled="t" stroked="t" coordsize="21600,21600" o:gfxdata="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6D2F81gAAAAkBAAAPAAAAAAAAAAEAIAAAACIAAABkcnMvZG93bnJldi54&#10;bWxQSwECFAAUAAAACACHTuJAMDAbA24CAADSBAAADgAAAAAAAAABACAAAAAlAQAAZHJzL2Uyb0Rv&#10;Yy54bWxQSwUGAAAAAAYABgBZAQAABQYAAAAA&#10;" adj="145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TCP连接</w:t>
      </w:r>
    </w:p>
    <w:p>
      <w:pPr>
        <w:tabs>
          <w:tab w:val="left" w:pos="2690"/>
        </w:tabs>
        <w:ind w:firstLine="2520" w:firstLineChars="1400"/>
        <w:jc w:val="left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状态码</w:t>
      </w:r>
    </w:p>
    <w:p>
      <w:pPr>
        <w:tabs>
          <w:tab w:val="left" w:pos="2378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2378"/>
        </w:tabs>
        <w:jc w:val="left"/>
        <w:rPr>
          <w:rFonts w:hint="eastAsia"/>
          <w:lang w:eastAsia="zh-CN"/>
        </w:rPr>
      </w:pPr>
    </w:p>
    <w:p>
      <w:pPr>
        <w:tabs>
          <w:tab w:val="left" w:pos="2378"/>
        </w:tabs>
        <w:jc w:val="left"/>
        <w:rPr>
          <w:rFonts w:hint="eastAsia"/>
          <w:lang w:eastAsia="zh-CN"/>
        </w:rPr>
      </w:pPr>
    </w:p>
    <w:p>
      <w:pPr>
        <w:tabs>
          <w:tab w:val="left" w:pos="2378"/>
        </w:tabs>
        <w:jc w:val="left"/>
        <w:rPr>
          <w:rFonts w:hint="eastAsia"/>
          <w:lang w:eastAsia="zh-CN"/>
        </w:rPr>
      </w:pPr>
    </w:p>
    <w:p>
      <w:pPr>
        <w:tabs>
          <w:tab w:val="left" w:pos="2378"/>
        </w:tabs>
        <w:jc w:val="left"/>
        <w:rPr>
          <w:rFonts w:hint="eastAsia"/>
          <w:lang w:eastAsia="zh-CN"/>
        </w:rPr>
      </w:pPr>
    </w:p>
    <w:p>
      <w:pPr>
        <w:tabs>
          <w:tab w:val="left" w:pos="2378"/>
        </w:tabs>
        <w:jc w:val="left"/>
        <w:rPr>
          <w:rFonts w:hint="eastAsia"/>
          <w:lang w:eastAsia="zh-CN"/>
        </w:rPr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0137600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82550</wp:posOffset>
                </wp:positionV>
                <wp:extent cx="1034415" cy="359410"/>
                <wp:effectExtent l="6350" t="6350" r="10795" b="15240"/>
                <wp:wrapNone/>
                <wp:docPr id="210" name="剪去对角的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594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9.65pt;margin-top:6.5pt;height:28.3pt;width:81.45pt;z-index:-1164829696;v-text-anchor:middle;mso-width-relative:page;mso-height-relative:page;" fillcolor="#FFFFFF [3201]" filled="t" stroked="t" coordsize="1034415,359410" o:gfxdata="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NjLtW1wAAAAcBAAAPAAAAAAAAAAEAIAAAACIA&#10;AABkcnMvZG93bnJldi54bWxQSwECFAAUAAAACACHTuJA4EyiJ3wCAADNBAAADgAAAAAAAAABACAA&#10;AAAmAQAAZHJzL2Uyb0RvYy54bWxQSwUGAAAAAAYABgBZAQAAFAYAAAAA&#10;" path="m0,0l974512,0,1034415,59902,1034415,359410,1034415,359410,59902,359410,0,299507,0,0xe">
                <v:path textboxrect="0,0,1034415,359410" o:connectlocs="1034415,179705;517207,359410;0,179705;51720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返回地图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38383104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64135</wp:posOffset>
                </wp:positionV>
                <wp:extent cx="1166495" cy="937260"/>
                <wp:effectExtent l="0" t="0" r="6985" b="762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0"/>
                        <a:endCxn id="210" idx="0"/>
                      </wps:cNvCnPr>
                      <wps:spPr>
                        <a:xfrm flipH="1" flipV="1">
                          <a:off x="4697730" y="4005580"/>
                          <a:ext cx="1166495" cy="9372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1.1pt;margin-top:5.05pt;height:73.8pt;width:91.85pt;z-index:-456584192;mso-width-relative:page;mso-height-relative:page;" filled="f" stroked="t" coordsize="21600,21600" o:gfxdata="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WAi1e1wAAAAoBAAAPAAAAAAAAAAEAIAAAACIAAABkcnMvZG93bnJldi54bWxQSwECFAAU&#10;AAAACACHTuJAU35P8SsCAAAPBAAADgAAAAAAAAABACAAAAAm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4369408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17145</wp:posOffset>
                </wp:positionV>
                <wp:extent cx="732155" cy="705485"/>
                <wp:effectExtent l="6350" t="6350" r="8255" b="19685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2450" y="1384935"/>
                          <a:ext cx="732155" cy="705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.05pt;margin-top:1.35pt;height:55.55pt;width:57.65pt;z-index:1444369408;v-text-anchor:middle;mso-width-relative:page;mso-height-relative:page;" fillcolor="#FFFFFF [3201]" filled="t" stroked="t" coordsize="21600,21600" o:gfxdata="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49z1doAAAAJAQAADwAAAAAAAAABACAAAAAiAAAAZHJzL2Rvd25yZXYu&#10;eG1sUEsBAhQAFAAAAAgAh07iQBFkEGlrAgAAwwQAAA4AAAAAAAAAAQAgAAAAK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38384128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-133985</wp:posOffset>
                </wp:positionV>
                <wp:extent cx="806450" cy="56515"/>
                <wp:effectExtent l="0" t="4445" r="1270" b="4572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0" idx="2"/>
                        <a:endCxn id="203" idx="7"/>
                      </wps:cNvCnPr>
                      <wps:spPr>
                        <a:xfrm flipH="1">
                          <a:off x="2971800" y="2901315"/>
                          <a:ext cx="806450" cy="565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.15pt;margin-top:-10.55pt;height:4.45pt;width:63.5pt;z-index:-456583168;mso-width-relative:page;mso-height-relative:page;" filled="f" stroked="t" coordsize="21600,21600" o:gfxdata="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lM8pDY&#10;AAAACgEAAA8AAAAAAAAAAQAgAAAAIgAAAGRycy9kb3ducmV2LnhtbFBLAQIUABQAAAAIAIdO4kCS&#10;Kh6dIAIAAAMEAAAOAAAAAAAAAAEAIAAAACc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38380032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154305</wp:posOffset>
                </wp:positionV>
                <wp:extent cx="1034415" cy="359410"/>
                <wp:effectExtent l="6350" t="6350" r="10795" b="15240"/>
                <wp:wrapNone/>
                <wp:docPr id="207" name="剪去对角的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1210" y="1656080"/>
                          <a:ext cx="1034415" cy="3594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9.7pt;margin-top:12.15pt;height:28.3pt;width:81.45pt;z-index:-456587264;v-text-anchor:middle;mso-width-relative:page;mso-height-relative:page;" fillcolor="#FFFFFF [3201]" filled="t" stroked="t" coordsize="1034415,359410" o:gfxdata="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xMKODXAAAACAEAAA8A&#10;AAAAAAAAAQAgAAAAIgAAAGRycy9kb3ducmV2LnhtbFBLAQIUABQAAAAIAIdO4kB9TakzigIAANkE&#10;AAAOAAAAAAAAAAEAIAAAACYBAABkcnMvZTJvRG9jLnhtbFBLBQYAAAAABgAGAFkBAAAiBgAAAAA=&#10;" path="m0,0l974512,0,1034415,59902,1034415,359410,1034415,359410,59902,359410,0,299507,0,0xe">
                <v:path textboxrect="0,0,1034415,359410" o:connectlocs="1034415,179705;517207,359410;0,179705;51720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发送请求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38381056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24765</wp:posOffset>
                </wp:positionV>
                <wp:extent cx="807085" cy="111125"/>
                <wp:effectExtent l="635" t="4445" r="0" b="5207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3" idx="5"/>
                        <a:endCxn id="207" idx="2"/>
                      </wps:cNvCnPr>
                      <wps:spPr>
                        <a:xfrm>
                          <a:off x="2543810" y="3119755"/>
                          <a:ext cx="807085" cy="111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.15pt;margin-top:1.95pt;height:8.75pt;width:63.55pt;z-index:-456586240;mso-width-relative:page;mso-height-relative:page;" filled="f" stroked="t" coordsize="21600,21600" o:gfxdata="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fJSstcAAAAH&#10;AQAADwAAAAAAAAABACAAAAAiAAAAZHJzL2Rvd25yZXYueG1sUEsBAhQAFAAAAAgAh07iQAO3ea0d&#10;AgAA+gMAAA4AAAAAAAAAAQAgAAAAJg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0139648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140970</wp:posOffset>
                </wp:positionV>
                <wp:extent cx="820420" cy="668655"/>
                <wp:effectExtent l="6350" t="6350" r="11430" b="10795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668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9.5pt;margin-top:11.1pt;height:52.65pt;width:64.6pt;z-index:-1164827648;v-text-anchor:middle;mso-width-relative:page;mso-height-relative:page;" fillcolor="#FFFFFF [3201]" filled="t" stroked="t" coordsize="21600,21600" o:gfxdata="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LRt&#10;RtoAAAAKAQAADwAAAAAAAAABACAAAAAiAAAAZHJzL2Rvd25yZXYueG1sUEsBAhQAFAAAAAgAh07i&#10;QHQt+1lZAgAAtwQAAA4AAAAAAAAAAQAgAAAAKQ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SQLite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0140672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17145</wp:posOffset>
                </wp:positionV>
                <wp:extent cx="904240" cy="349250"/>
                <wp:effectExtent l="6350" t="6350" r="19050" b="10160"/>
                <wp:wrapNone/>
                <wp:docPr id="222" name="剪去对角的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34925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6.25pt;margin-top:1.35pt;height:27.5pt;width:71.2pt;z-index:-1164826624;v-text-anchor:middle;mso-width-relative:page;mso-height-relative:page;" fillcolor="#FFFFFF [3201]" filled="t" stroked="t" coordsize="904240,349250" o:gfxdata="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5tzULXAAAACQEAAA8AAAAAAAAAAQAgAAAAIgAA&#10;AGRycy9kb3ducmV2LnhtbFBLAQIUABQAAAAIAIdO4kAPzYS1ewIAAMwEAAAOAAAAAAAAAAEAIAAA&#10;ACYBAABkcnMvZTJvRG9jLnhtbFBLBQYAAAAABgAGAFkBAAATBgAAAAA=&#10;" path="m0,0l846030,0,904240,58209,904240,349250,904240,349250,58209,349250,0,291040,0,0xe">
                <v:path textboxrect="0,0,904240,349250" o:connectlocs="904240,174625;452120,349250;0,174625;45212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请求数据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8382080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-62230</wp:posOffset>
                </wp:positionV>
                <wp:extent cx="875665" cy="368935"/>
                <wp:effectExtent l="1905" t="4445" r="6350" b="2286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0"/>
                        <a:endCxn id="206" idx="1"/>
                      </wps:cNvCnPr>
                      <wps:spPr>
                        <a:xfrm>
                          <a:off x="4006215" y="3512820"/>
                          <a:ext cx="875665" cy="3689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15pt;margin-top:-4.9pt;height:29.05pt;width:68.95pt;z-index:-456585216;mso-width-relative:page;mso-height-relative:page;" filled="f" stroked="t" coordsize="21600,21600" o:gfxdata="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aAmYg2QAA&#10;AAkBAAAPAAAAAAAAAAEAIAAAACIAAABkcnMvZG93bnJldi54bWxQSwECFAAUAAAACACHTuJAenEn&#10;Wx0CAAD6AwAADgAAAAAAAAABACAAAAAo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0142720" behindDoc="0" locked="0" layoutInCell="1" allowOverlap="1">
                <wp:simplePos x="0" y="0"/>
                <wp:positionH relativeFrom="column">
                  <wp:posOffset>3502660</wp:posOffset>
                </wp:positionH>
                <wp:positionV relativeFrom="paragraph">
                  <wp:posOffset>-6350</wp:posOffset>
                </wp:positionV>
                <wp:extent cx="513715" cy="114935"/>
                <wp:effectExtent l="1270" t="29210" r="3175" b="8255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7"/>
                        <a:endCxn id="222" idx="2"/>
                      </wps:cNvCnPr>
                      <wps:spPr>
                        <a:xfrm flipV="1">
                          <a:off x="0" y="0"/>
                          <a:ext cx="513715" cy="1149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5.8pt;margin-top:-0.5pt;height:9.05pt;width:40.45pt;z-index:-1164824576;mso-width-relative:page;mso-height-relative:page;" filled="f" stroked="t" coordsize="21600,21600" o:gfxdata="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x7ZgzYAAAACQEA&#10;AA8AAAAAAAAAAQAgAAAAIgAAAGRycy9kb3ducmV2LnhtbFBLAQIUABQAAAAIAIdO4kDKQ95LGgIA&#10;APgD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1903360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-6350</wp:posOffset>
                </wp:positionV>
                <wp:extent cx="527050" cy="46990"/>
                <wp:effectExtent l="635" t="9525" r="5715" b="50165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2" idx="0"/>
                        <a:endCxn id="220" idx="1"/>
                      </wps:cNvCnPr>
                      <wps:spPr>
                        <a:xfrm>
                          <a:off x="0" y="0"/>
                          <a:ext cx="527050" cy="469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7.45pt;margin-top:-0.5pt;height:3.7pt;width:41.5pt;z-index:-1873063936;mso-width-relative:page;mso-height-relative:page;" filled="f" stroked="t" coordsize="21600,21600" o:gfxdata="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W7QFbYAAAACAEAAA8AAAAAAAAAAQAg&#10;AAAAIgAAAGRycy9kb3ducmV2LnhtbFBLAQIUABQAAAAIAIdO4kCH65uuDgIAAO0DAAAOAAAAAAAA&#10;AAEAIAAAACc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8379008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10795</wp:posOffset>
                </wp:positionV>
                <wp:extent cx="820420" cy="668655"/>
                <wp:effectExtent l="6350" t="6350" r="11430" b="10795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668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0.65pt;margin-top:0.85pt;height:52.65pt;width:64.6pt;z-index:-456588288;v-text-anchor:middle;mso-width-relative:page;mso-height-relative:page;" fillcolor="#FFFFFF [3201]" filled="t" stroked="t" coordsize="21600,21600" o:gfxdata="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3JRrHWAAAACQEAAA8AAAAAAAAAAQAgAAAAIgAAAGRycy9kb3ducmV2LnhtbFBL&#10;AQIUABQAAAAIAIdO4kBXR55SagIAAL8EAAAOAAAAAAAAAAEAIAAAACU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21901312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84455</wp:posOffset>
                </wp:positionV>
                <wp:extent cx="904240" cy="349250"/>
                <wp:effectExtent l="6350" t="6350" r="19050" b="10160"/>
                <wp:wrapNone/>
                <wp:docPr id="223" name="剪去对角的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34925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回传数据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7.15pt;margin-top:6.65pt;height:27.5pt;width:71.2pt;z-index:-1873065984;v-text-anchor:middle;mso-width-relative:page;mso-height-relative:page;" fillcolor="#FFFFFF [3201]" filled="t" stroked="t" coordsize="904240,349250" o:gfxdata="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mEuE9UAAAAJAQAADwAAAAAAAAABACAAAAAiAAAA&#10;ZHJzL2Rvd25yZXYueG1sUEsBAhQAFAAAAAgAh07iQAf9imB8AgAAzAQAAA4AAAAAAAAAAQAgAAAA&#10;JAEAAGRycy9lMm9Eb2MueG1sUEsFBgAAAAAGAAYAWQEAABIGAAAAAA==&#10;" path="m0,0l846030,0,904240,58209,904240,349250,904240,349250,58209,349250,0,291040,0,0xe">
                <v:path textboxrect="0,0,904240,349250" o:connectlocs="904240,174625;452120,349250;0,174625;45212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回传数据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21903360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-80645</wp:posOffset>
                </wp:positionV>
                <wp:extent cx="515620" cy="141605"/>
                <wp:effectExtent l="0" t="4445" r="2540" b="3683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0" idx="3"/>
                        <a:endCxn id="223" idx="0"/>
                      </wps:cNvCnPr>
                      <wps:spPr>
                        <a:xfrm flipH="1">
                          <a:off x="0" y="0"/>
                          <a:ext cx="515620" cy="141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8.35pt;margin-top:-6.35pt;height:11.15pt;width:40.6pt;z-index:-1873063936;mso-width-relative:page;mso-height-relative:page;" filled="f" stroked="t" coordsize="21600,21600" o:gfxdata="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GQFnI2QAAAAkBAAAP&#10;AAAAAAAAAAEAIAAAACIAAABkcnMvZG93bnJldi54bWxQSwECFAAUAAAACACHTuJAMeSHLhcCAAD4&#10;AwAADgAAAAAAAAABACAAAAAo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0143744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85090</wp:posOffset>
                </wp:positionV>
                <wp:extent cx="1186815" cy="843915"/>
                <wp:effectExtent l="0" t="3810" r="17145" b="5715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4"/>
                        <a:endCxn id="214" idx="0"/>
                      </wps:cNvCnPr>
                      <wps:spPr>
                        <a:xfrm flipH="1">
                          <a:off x="0" y="0"/>
                          <a:ext cx="1186815" cy="8439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9.5pt;margin-top:6.7pt;height:66.45pt;width:93.45pt;z-index:-1164823552;mso-width-relative:page;mso-height-relative:page;" filled="f" stroked="t" coordsize="21600,21600" o:gfxdata="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oZ2h9kAAAAK&#10;AQAADwAAAAAAAAABACAAAAAiAAAAZHJzL2Rvd25yZXYueG1sUEsBAhQAFAAAAAgAh07iQM0/pKUb&#10;AgAA+QMAAA4AAAAAAAAAAQAgAAAAKA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0139648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139700</wp:posOffset>
                </wp:positionV>
                <wp:extent cx="1034415" cy="359410"/>
                <wp:effectExtent l="6350" t="6350" r="10795" b="15240"/>
                <wp:wrapNone/>
                <wp:docPr id="213" name="剪去对角的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594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登陆验证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1.45pt;margin-top:11pt;height:28.3pt;width:81.45pt;z-index:-1164827648;v-text-anchor:middle;mso-width-relative:page;mso-height-relative:page;" fillcolor="#FFFFFF [3201]" filled="t" stroked="t" coordsize="1034415,359410" o:gfxdata="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jyEmLaAAAACwEAAA8AAAAAAAAAAQAg&#10;AAAAIgAAAGRycy9kb3ducmV2LnhtbFBLAQIUABQAAAAIAIdO4kDmxrE1fgIAAM0EAAAOAAAAAAAA&#10;AAEAIAAAACkBAABkcnMvZTJvRG9jLnhtbFBLBQYAAAAABgAGAFkBAAAZBgAAAAA=&#10;" path="m0,0l974512,0,1034415,59902,1034415,359410,1034415,359410,59902,359410,0,299507,0,0xe">
                <v:path textboxrect="0,0,1034415,359410" o:connectlocs="1034415,179705;517207,359410;0,179705;51720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登陆验证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8385152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319405</wp:posOffset>
                </wp:positionV>
                <wp:extent cx="816610" cy="76200"/>
                <wp:effectExtent l="635" t="41275" r="5715" b="4445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4" idx="7"/>
                        <a:endCxn id="213" idx="2"/>
                      </wps:cNvCnPr>
                      <wps:spPr>
                        <a:xfrm flipV="1">
                          <a:off x="2372995" y="4436110"/>
                          <a:ext cx="816610" cy="76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15pt;margin-top:25.15pt;height:6pt;width:64.3pt;z-index:-456582144;mso-width-relative:page;mso-height-relative:page;" filled="f" stroked="t" coordsize="21600,21600" o:gfxdata="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KUeg2AAAAAgBAAAPAAAAAAAAAAEAIAAAACIAAABkcnMvZG93bnJldi54bWxQSwECFAAUAAAACACH&#10;TuJA/YeRvSQCAAADBAAADgAAAAAAAAABACAAAAAn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21903360" behindDoc="0" locked="0" layoutInCell="1" allowOverlap="1">
                <wp:simplePos x="0" y="0"/>
                <wp:positionH relativeFrom="column">
                  <wp:posOffset>3502660</wp:posOffset>
                </wp:positionH>
                <wp:positionV relativeFrom="paragraph">
                  <wp:posOffset>-210820</wp:posOffset>
                </wp:positionV>
                <wp:extent cx="525145" cy="73660"/>
                <wp:effectExtent l="0" t="36830" r="8255" b="11430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3" idx="2"/>
                        <a:endCxn id="206" idx="5"/>
                      </wps:cNvCnPr>
                      <wps:spPr>
                        <a:xfrm flipH="1" flipV="1">
                          <a:off x="0" y="0"/>
                          <a:ext cx="525145" cy="736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5.8pt;margin-top:-16.6pt;height:5.8pt;width:41.35pt;z-index:-1873063936;mso-width-relative:page;mso-height-relative:page;" filled="f" stroked="t" coordsize="21600,21600" o:gfxdata="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lsJt9gA&#10;AAALAQAADwAAAAAAAAABACAAAAAiAAAAZHJzL2Rvd25yZXYueG1sUEsBAhQAFAAAAAgAh07iQKWU&#10;VVgfAgAAAQQAAA4AAAAAAAAAAQAgAAAAJw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708160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93980</wp:posOffset>
                </wp:positionV>
                <wp:extent cx="850265" cy="704850"/>
                <wp:effectExtent l="6350" t="6350" r="12065" b="20320"/>
                <wp:wrapNone/>
                <wp:docPr id="204" name="椭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0pt;margin-top:7.4pt;height:55.5pt;width:66.95pt;z-index:-1657885696;v-text-anchor:middle;mso-width-relative:page;mso-height-relative:page;" fillcolor="#FFFFFF [3201]" filled="t" stroked="t" coordsize="21600,21600" o:gfxdata="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P3/jtsAAAALAQAADwAAAAAAAAABACAAAAAiAAAAZHJzL2Rvd25yZXYueG1sUEsBAhQAFAAA&#10;AAgAh07iQGiD60VeAgAAtwQAAA4AAAAAAAAAAQAgAAAAKg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0145792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-210820</wp:posOffset>
                </wp:positionV>
                <wp:extent cx="853440" cy="332105"/>
                <wp:effectExtent l="1905" t="15240" r="13335" b="18415"/>
                <wp:wrapNone/>
                <wp:docPr id="217" name="直接箭头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3" idx="0"/>
                        <a:endCxn id="206" idx="3"/>
                      </wps:cNvCnPr>
                      <wps:spPr>
                        <a:xfrm flipV="1">
                          <a:off x="0" y="0"/>
                          <a:ext cx="853440" cy="3321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2.9pt;margin-top:-16.6pt;height:26.15pt;width:67.2pt;z-index:-1164821504;mso-width-relative:page;mso-height-relative:page;" filled="f" stroked="t" coordsize="21600,21600" o:gfxdata="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xnasdkAAAAKAQAADwAA&#10;AAAAAAABACAAAAAiAAAAZHJzL2Rvd25yZXYueG1sUEsBAhQAFAAAAAgAh07iQMLsw7AVAgAA+AMA&#10;AA4AAAAAAAAAAQAgAAAAKA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0145792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497205</wp:posOffset>
                </wp:positionV>
                <wp:extent cx="773430" cy="35560"/>
                <wp:effectExtent l="0" t="45085" r="3810" b="2603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4" idx="2"/>
                        <a:endCxn id="204" idx="5"/>
                      </wps:cNvCnPr>
                      <wps:spPr>
                        <a:xfrm flipH="1" flipV="1">
                          <a:off x="0" y="0"/>
                          <a:ext cx="773430" cy="355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.15pt;margin-top:39.15pt;height:2.8pt;width:60.9pt;z-index:-1164821504;mso-width-relative:page;mso-height-relative:page;" filled="f" stroked="t" coordsize="21600,21600" o:gfxdata="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jDI7dYAAAAI&#10;AQAADwAAAAAAAAABACAAAAAiAAAAZHJzL2Rvd25yZXYueG1sUEsBAhQAFAAAAAgAh07iQILNCC0e&#10;AgAAAQQAAA4AAAAAAAAAAQAgAAAAJQ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0139648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154940</wp:posOffset>
                </wp:positionV>
                <wp:extent cx="1034415" cy="359410"/>
                <wp:effectExtent l="6350" t="6350" r="10795" b="15240"/>
                <wp:wrapNone/>
                <wp:docPr id="214" name="剪去对角的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594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返回后台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8.05pt;margin-top:12.2pt;height:28.3pt;width:81.45pt;z-index:-1164827648;v-text-anchor:middle;mso-width-relative:page;mso-height-relative:page;" fillcolor="#FFFFFF [3201]" filled="t" stroked="t" coordsize="1034415,359410" o:gfxdata="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RQ4K/YAAAACQEAAA8AAAAAAAAAAQAgAAAA&#10;IgAAAGRycy9kb3ducmV2LnhtbFBLAQIUABQAAAAIAIdO4kDoVJgffQIAAM0EAAAOAAAAAAAAAAEA&#10;IAAAACcBAABkcnMvZTJvRG9jLnhtbFBLBQYAAAAABgAGAFkBAAAWBgAAAAA=&#10;" path="m0,0l974512,0,1034415,59902,1034415,359410,1034415,359410,59902,359410,0,299507,0,0xe">
                <v:path textboxrect="0,0,1034415,359410" o:connectlocs="1034415,179705;517207,359410;0,179705;51720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返回后台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6971392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2969260</wp:posOffset>
                </wp:positionV>
                <wp:extent cx="1121410" cy="296545"/>
                <wp:effectExtent l="1270" t="4445" r="5080" b="34290"/>
                <wp:wrapNone/>
                <wp:docPr id="244" name="直接箭头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3" idx="0"/>
                      </wps:cNvCnPr>
                      <wps:spPr>
                        <a:xfrm>
                          <a:off x="0" y="0"/>
                          <a:ext cx="1121410" cy="296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4pt;margin-top:233.8pt;height:23.35pt;width:88.3pt;z-index:406971392;mso-width-relative:page;mso-height-relative:page;" filled="f" stroked="t" coordsize="21600,21600" o:gfxdata="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SQm2rbAAAACwEAAA8AAAAAAAAAAQAgAAAAIgAA&#10;AGRycy9kb3ducmV2LnhtbFBLAQIUABQAAAAIAIdO4kCrTVWhBQIAANMDAAAOAAAAAAAAAAEAIAAA&#10;ACo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97139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2618105</wp:posOffset>
                </wp:positionV>
                <wp:extent cx="911225" cy="351155"/>
                <wp:effectExtent l="1905" t="4445" r="1270" b="2540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3" idx="2"/>
                      </wps:cNvCnPr>
                      <wps:spPr>
                        <a:xfrm>
                          <a:off x="0" y="0"/>
                          <a:ext cx="911225" cy="3511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2pt;margin-top:206.15pt;height:27.65pt;width:71.75pt;z-index:406971392;mso-width-relative:page;mso-height-relative:page;" filled="f" stroked="t" coordsize="21600,21600" o:gfxdata="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KUTH2QAAAAsBAAAPAAAAAAAAAAEAIAAA&#10;ACIAAABkcnMvZG93bnJldi54bWxQSwECFAAUAAAACACHTuJAJX3j2AsCAADTAwAADgAAAAAAAAAB&#10;ACAAAAAo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971392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1449070</wp:posOffset>
                </wp:positionV>
                <wp:extent cx="1311275" cy="438785"/>
                <wp:effectExtent l="0" t="4445" r="14605" b="2921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7" idx="2"/>
                        <a:endCxn id="228" idx="0"/>
                      </wps:cNvCnPr>
                      <wps:spPr>
                        <a:xfrm flipH="1">
                          <a:off x="0" y="0"/>
                          <a:ext cx="1311275" cy="438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2pt;margin-top:114.1pt;height:34.55pt;width:103.25pt;z-index:406971392;mso-width-relative:page;mso-height-relative:page;" filled="f" stroked="t" coordsize="21600,21600" o:gfxdata="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lJmf9oA&#10;AAAKAQAADwAAAAAAAAABACAAAAAiAAAAZHJzL2Rvd25yZXYueG1sUEsBAhQAFAAAAAgAh07iQNpK&#10;l98dAgAA+QMAAA4AAAAAAAAAAQAgAAAAKQ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971392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1942465</wp:posOffset>
                </wp:positionV>
                <wp:extent cx="863600" cy="180340"/>
                <wp:effectExtent l="1270" t="30480" r="3810" b="17780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6" idx="2"/>
                      </wps:cNvCnPr>
                      <wps:spPr>
                        <a:xfrm flipV="1">
                          <a:off x="0" y="0"/>
                          <a:ext cx="863600" cy="180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0.7pt;margin-top:152.95pt;height:14.2pt;width:68pt;z-index:406971392;mso-width-relative:page;mso-height-relative:page;" filled="f" stroked="t" coordsize="21600,21600" o:gfxdata="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ihjl9oAAAALAQAADwAAAAAAAAAB&#10;ACAAAAAiAAAAZHJzL2Rvd25yZXYueG1sUEsBAhQAFAAAAAgAh07iQICZ7M8OAgAA3QMAAA4AAAAA&#10;AAAAAQAgAAAAKQ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38386176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190500</wp:posOffset>
                </wp:positionV>
                <wp:extent cx="914400" cy="914400"/>
                <wp:effectExtent l="6350" t="6350" r="8890" b="8890"/>
                <wp:wrapNone/>
                <wp:docPr id="227" name="圆角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2865" y="600837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6.95pt;margin-top:15pt;height:72pt;width:72pt;z-index:-456581120;v-text-anchor:middle;mso-width-relative:page;mso-height-relative:page;" fillcolor="#FFFFFF [3201]" filled="t" stroked="t" coordsize="21600,21600" arcsize="0.166666666666667" o:gfxdata="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brgSf1gAAAAoBAAAPAAAAAAAAAAEAIAAAACIAAABkcnMvZG93bnJldi54bWxQSwECFAAUAAAA&#10;CACHTuJAMvrLZGICAADABAAADgAAAAAAAAABACAAAAAl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697139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257810</wp:posOffset>
                </wp:positionV>
                <wp:extent cx="940435" cy="2540"/>
                <wp:effectExtent l="0" t="46990" r="4445" b="57150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7" idx="0"/>
                      </wps:cNvCnPr>
                      <wps:spPr>
                        <a:xfrm flipH="1">
                          <a:off x="0" y="0"/>
                          <a:ext cx="940435" cy="25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1.4pt;margin-top:20.3pt;height:0.2pt;width:74.05pt;z-index:406971392;mso-width-relative:page;mso-height-relative:page;" filled="f" stroked="t" coordsize="21600,21600" o:gfxdata="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dajsfYAAAACQEAAA8AAAAAAAAA&#10;AQAgAAAAIgAAAGRycy9kb3ducmV2LnhtbFBLAQIUABQAAAAIAIdO4kCDN1UpEQIAANsDAAAOAAAA&#10;AAAAAAEAIAAAACc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15210752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80645</wp:posOffset>
                </wp:positionV>
                <wp:extent cx="1167765" cy="359410"/>
                <wp:effectExtent l="6350" t="6350" r="14605" b="15240"/>
                <wp:wrapNone/>
                <wp:docPr id="237" name="剪去对角的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3594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返回页面/数据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9.45pt;margin-top:6.35pt;height:28.3pt;width:91.95pt;z-index:1115210752;v-text-anchor:middle;mso-width-relative:page;mso-height-relative:page;" fillcolor="#FFFFFF [3201]" filled="t" stroked="t" coordsize="1167765,359410" o:gfxdata="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sxCt9kAAAAJAQAADwAAAAAAAAABACAA&#10;AAAiAAAAZHJzL2Rvd25yZXYueG1sUEsBAhQAFAAAAAgAh07iQHLeV7V+AgAAzQQAAA4AAAAAAAAA&#10;AQAgAAAAKAEAAGRycy9lMm9Eb2MueG1sUEsFBgAAAAAGAAYAWQEAABgGAAAAAA==&#10;" path="m0,0l1107862,0,1167765,59902,1167765,359410,1167765,359410,59902,359410,0,299507,0,0xe">
                <v:path textboxrect="0,0,1167765,359410" o:connectlocs="1167765,179705;583882,359410;0,179705;583882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返回页面/数据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2414"/>
        </w:tabs>
        <w:jc w:val="left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6971392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356870</wp:posOffset>
                </wp:positionV>
                <wp:extent cx="960120" cy="635"/>
                <wp:effectExtent l="0" t="48895" r="0" b="5715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6" idx="0"/>
                      </wps:cNvCnPr>
                      <wps:spPr>
                        <a:xfrm flipV="1">
                          <a:off x="0" y="0"/>
                          <a:ext cx="960120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2.1pt;margin-top:28.1pt;height:0.05pt;width:75.6pt;z-index:406971392;mso-width-relative:page;mso-height-relative:page;" filled="f" stroked="t" coordsize="21600,21600" o:gfxdata="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sWHcNgAAAAJAQAADwAAAAAAAAABACAAAAAiAAAA&#10;ZHJzL2Rvd25yZXYueG1sUEsBAhQAFAAAAAgAh07iQCoUTY4HAgAA2Q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5197952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177800</wp:posOffset>
                </wp:positionV>
                <wp:extent cx="1186180" cy="359410"/>
                <wp:effectExtent l="6350" t="6350" r="11430" b="15240"/>
                <wp:wrapNone/>
                <wp:docPr id="236" name="剪去对角的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3594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请求页面/数据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8.7pt;margin-top:14pt;height:28.3pt;width:93.4pt;z-index:355197952;v-text-anchor:middle;mso-width-relative:page;mso-height-relative:page;" fillcolor="#FFFFFF [3201]" filled="t" stroked="t" coordsize="1186180,359410" o:gfxdata="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COycJ1AAAAAkBAAAPAAAAAAAAAAEAIAAAACIA&#10;AABkcnMvZG93bnJldi54bWxQSwECFAAUAAAACACHTuJAGC1zHH8CAADNBAAADgAAAAAAAAABACAA&#10;AAAjAQAAZHJzL2Uyb0RvYy54bWxQSwUGAAAAAAYABgBZAQAAFAYAAAAA&#10;" path="m0,0l1126277,0,1186180,59902,1186180,359410,1186180,359410,59902,359410,0,299507,0,0xe">
                <v:path textboxrect="0,0,1186180,359410" o:connectlocs="1186180,179705;593090,359410;0,179705;59309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请求页面/数据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0147840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104775</wp:posOffset>
                </wp:positionV>
                <wp:extent cx="914400" cy="914400"/>
                <wp:effectExtent l="6350" t="6350" r="8890" b="8890"/>
                <wp:wrapNone/>
                <wp:docPr id="228" name="圆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8pt;margin-top:8.25pt;height:72pt;width:72pt;z-index:-1164819456;v-text-anchor:middle;mso-width-relative:page;mso-height-relative:page;" fillcolor="#FFFFFF [3201]" filled="t" stroked="t" coordsize="21600,21600" arcsize="0.166666666666667" o:gfxdata="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wifxy0wAAAAkBAAAPAAAA&#10;AAAAAAEAIAAAACIAAABkcnMvZG93bnJldi54bWxQSwECFAAUAAAACACHTuJAFAi1OVMCAAC0BAAA&#10;DgAAAAAAAAABACAAAAAi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浏览器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2609"/>
        </w:tabs>
        <w:jc w:val="left"/>
      </w:pPr>
      <w:r>
        <w:rPr>
          <w:rFonts w:hint="eastAsia"/>
          <w:lang w:eastAsia="zh-CN"/>
        </w:rPr>
        <w:tab/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015244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15875</wp:posOffset>
                </wp:positionV>
                <wp:extent cx="1034415" cy="359410"/>
                <wp:effectExtent l="6350" t="6350" r="10795" b="15240"/>
                <wp:wrapNone/>
                <wp:docPr id="233" name="剪去对角的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594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3.95pt;margin-top:1.25pt;height:28.3pt;width:81.45pt;z-index:-404814848;v-text-anchor:middle;mso-width-relative:page;mso-height-relative:page;" fillcolor="#FFFFFF [3201]" filled="t" stroked="t" coordsize="1034415,359410" o:gfxdata="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keBpw2AAAAAgBAAAPAAAAAAAAAAEAIAAA&#10;ACIAAABkcnMvZG93bnJldi54bWxQSwECFAAUAAAACACHTuJA8x/AMn4CAADNBAAADgAAAAAAAAAB&#10;ACAAAAAnAQAAZHJzL2Uyb0RvYy54bWxQSwUGAAAAAAYABgBZAQAAFwYAAAAA&#10;" path="m0,0l974512,0,1034415,59902,1034415,359410,1034415,359410,59902,359410,0,299507,0,0xe">
                <v:path textboxrect="0,0,1034415,359410" o:connectlocs="1034415,179705;517207,359410;0,179705;51720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请求权限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11670016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71755</wp:posOffset>
                </wp:positionV>
                <wp:extent cx="868680" cy="876300"/>
                <wp:effectExtent l="6985" t="3810" r="8255" b="19050"/>
                <wp:wrapNone/>
                <wp:docPr id="229" name="云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763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BaiDu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6.65pt;margin-top:5.65pt;height:69pt;width:68.4pt;z-index:1011670016;v-text-anchor:middle;mso-width-relative:page;mso-height-relative:page;" fillcolor="#FFFFFF [3201]" filled="t" stroked="t" coordsize="43200,43200" o:gfxdata="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yBVM9oAAAAKAQAADwAAAAAAAAABACAAAAAiAAAAZHJzL2Rvd25yZXYueG1sUEsBAhQAFAAAAAgA&#10;h07iQJAdWn5cAgAAtQQAAA4AAAAAAAAAAQAgAAAAKQEAAGRycy9lMm9Eb2MueG1sUEsFBgAAAAAG&#10;AAYAWQEAAPcF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<v:path textboxrect="0,0,43200,43200" o:connectlocs="867956,438150;434340,875366;2694,438150;434340,50103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BaiDu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0152448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162560</wp:posOffset>
                </wp:positionV>
                <wp:extent cx="1147445" cy="359410"/>
                <wp:effectExtent l="6350" t="6350" r="19685" b="15240"/>
                <wp:wrapNone/>
                <wp:docPr id="234" name="剪去对角的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3594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授权成功/失败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8.75pt;margin-top:12.8pt;height:28.3pt;width:90.35pt;z-index:-404814848;v-text-anchor:middle;mso-width-relative:page;mso-height-relative:page;" fillcolor="#FFFFFF [3201]" filled="t" stroked="t" coordsize="1147445,359410" o:gfxdata="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dzrt2AAAAAkBAAAPAAAAAAAAAAEAIAAA&#10;ACIAAABkcnMvZG93bnJldi54bWxQSwECFAAUAAAACACHTuJA/Y3pGH4CAADNBAAADgAAAAAAAAAB&#10;ACAAAAAnAQAAZHJzL2Uyb0RvYy54bWxQSwUGAAAAAAYABgBZAQAAFwYAAAAA&#10;" path="m0,0l1087542,0,1147445,59902,1147445,359410,1147445,359410,59902,359410,0,299507,0,0xe">
                <v:path textboxrect="0,0,1147445,359410" o:connectlocs="1147445,179705;573722,359410;0,179705;573722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授权成功/失败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70524928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-565785</wp:posOffset>
                </wp:positionV>
                <wp:extent cx="1302385" cy="709930"/>
                <wp:effectExtent l="0" t="2540" r="8255" b="19050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4" idx="2"/>
                        <a:endCxn id="228" idx="2"/>
                      </wps:cNvCnPr>
                      <wps:spPr>
                        <a:xfrm flipH="1" flipV="1">
                          <a:off x="0" y="0"/>
                          <a:ext cx="1302385" cy="709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.2pt;margin-top:-44.55pt;height:55.9pt;width:102.55pt;z-index:1270524928;mso-width-relative:page;mso-height-relative:page;" filled="f" stroked="t" coordsize="21600,21600" o:gfxdata="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UZ1wp&#10;2AAAAAkBAAAPAAAAAAAAAAEAIAAAACIAAABkcnMvZG93bnJldi54bWxQSwECFAAUAAAACACHTuJA&#10;JL7gASECAAADBAAADgAAAAAAAAABACAAAAAn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971392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144145</wp:posOffset>
                </wp:positionV>
                <wp:extent cx="1045210" cy="182245"/>
                <wp:effectExtent l="0" t="33655" r="6350" b="1270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4" idx="0"/>
                      </wps:cNvCnPr>
                      <wps:spPr>
                        <a:xfrm flipH="1" flipV="1">
                          <a:off x="0" y="0"/>
                          <a:ext cx="1045210" cy="1822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9.1pt;margin-top:11.35pt;height:14.35pt;width:82.3pt;z-index:406971392;mso-width-relative:page;mso-height-relative:page;" filled="f" stroked="t" coordsize="21600,21600" o:gfxdata="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fbTT9cAAAAJAQAADwAAAAAA&#10;AAABACAAAAAiAAAAZHJzL2Rvd25yZXYueG1sUEsBAhQAFAAAAAgAh07iQDGNV2sUAgAA6AMAAA4A&#10;AAAAAAAAAQAgAAAAJg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57711872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61595</wp:posOffset>
                </wp:positionV>
                <wp:extent cx="1034415" cy="359410"/>
                <wp:effectExtent l="6350" t="6350" r="10795" b="15240"/>
                <wp:wrapNone/>
                <wp:docPr id="253" name="剪去对角的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594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9.95pt;margin-top:4.85pt;height:28.3pt;width:81.45pt;z-index:-1937255424;v-text-anchor:middle;mso-width-relative:page;mso-height-relative:page;" fillcolor="#FFFFFF [3201]" filled="t" stroked="t" coordsize="1034415,359410" o:gfxdata="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PIRr+2AAAAAgBAAAPAAAAAAAAAAEAIAAA&#10;ACIAAABkcnMvZG93bnJldi54bWxQSwECFAAUAAAACACHTuJAzHRSO34CAADNBAAADgAAAAAAAAAB&#10;ACAAAAAnAQAAZHJzL2Uyb0RvYy54bWxQSwUGAAAAAAYABgBZAQAAFwYAAAAA&#10;" path="m0,0l974512,0,1034415,59902,1034415,359410,1034415,359410,59902,359410,0,299507,0,0xe">
                <v:path textboxrect="0,0,1034415,359410" o:connectlocs="1034415,179705;517207,359410;0,179705;51720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请求权限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79427584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24765</wp:posOffset>
                </wp:positionV>
                <wp:extent cx="6985" cy="692785"/>
                <wp:effectExtent l="43180" t="0" r="56515" b="8255"/>
                <wp:wrapNone/>
                <wp:docPr id="262" name="直接箭头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3" idx="1"/>
                        <a:endCxn id="255" idx="1"/>
                      </wps:cNvCnPr>
                      <wps:spPr>
                        <a:xfrm>
                          <a:off x="0" y="0"/>
                          <a:ext cx="6985" cy="692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7pt;margin-top:1.95pt;height:54.55pt;width:0.55pt;z-index:479427584;mso-width-relative:page;mso-height-relative:page;" filled="f" stroked="t" coordsize="21600,21600" o:gfxdata="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4gEU12QAAAAkBAAAPAAAAAAAAAAEA&#10;IAAAACIAAABkcnMvZG93bnJldi54bWxQSwECFAAUAAAACACHTuJAcDC9sQ4CAADsAwAADgAAAAAA&#10;AAABACAAAAAoAQAAZHJzL2Uyb0RvYy54bWxQSwUGAAAAAAYABgBZAQAAq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140528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107315</wp:posOffset>
                </wp:positionV>
                <wp:extent cx="1034415" cy="359410"/>
                <wp:effectExtent l="6350" t="6350" r="10795" b="15240"/>
                <wp:wrapNone/>
                <wp:docPr id="250" name="剪去对角的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594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8.75pt;margin-top:8.45pt;height:28.3pt;width:81.45pt;z-index:614052864;v-text-anchor:middle;mso-width-relative:page;mso-height-relative:page;" fillcolor="#FFFFFF [3201]" filled="t" stroked="t" coordsize="1034415,359410" o:gfxdata="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m9lCP2QAAAAkBAAAPAAAAAAAAAAEAIAAA&#10;ACIAAABkcnMvZG93bnJldi54bWxQSwECFAAUAAAACACHTuJAyv5BKX0CAADNBAAADgAAAAAAAAAB&#10;ACAAAAAoAQAAZHJzL2Uyb0RvYy54bWxQSwUGAAAAAAYABgBZAQAAFwYAAAAA&#10;" path="m0,0l974512,0,1034415,59902,1034415,359410,1034415,359410,59902,359410,0,299507,0,0xe">
                <v:path textboxrect="0,0,1034415,359410" o:connectlocs="1034415,179705;517207,359410;0,179705;51720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请求权限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7942758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-353060</wp:posOffset>
                </wp:positionV>
                <wp:extent cx="504825" cy="441960"/>
                <wp:effectExtent l="3175" t="0" r="10160" b="15240"/>
                <wp:wrapNone/>
                <wp:docPr id="259" name="直接箭头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0" idx="0"/>
                        <a:endCxn id="253" idx="2"/>
                      </wps:cNvCnPr>
                      <wps:spPr>
                        <a:xfrm flipV="1">
                          <a:off x="0" y="0"/>
                          <a:ext cx="504825" cy="4419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pt;margin-top:-27.8pt;height:34.8pt;width:39.75pt;z-index:479427584;mso-width-relative:page;mso-height-relative:page;" filled="f" stroked="t" coordsize="21600,21600" o:gfxdata="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ldESU2QAAAAoBAAAP&#10;AAAAAAAAAAEAIAAAACIAAABkcnMvZG93bnJldi54bWxQSwECFAAUAAAACACHTuJARgSDfRcCAAD4&#10;AwAADgAAAAAAAAABACAAAAAo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49015552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19050</wp:posOffset>
                </wp:positionV>
                <wp:extent cx="914400" cy="914400"/>
                <wp:effectExtent l="6350" t="6350" r="8890" b="8890"/>
                <wp:wrapNone/>
                <wp:docPr id="249" name="圆角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8pt;margin-top:1.5pt;height:72pt;width:72pt;z-index:-145951744;v-text-anchor:middle;mso-width-relative:page;mso-height-relative:page;" fillcolor="#FFFFFF [3201]" filled="t" stroked="t" coordsize="21600,21600" arcsize="0.166666666666667" o:gfxdata="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yJ/iR1gAAAAgBAAAPAAAAAAAAAAEAIAAAACIAAABkcnMvZG93bnJldi54bWxQSwECFAAU&#10;AAAACACHTuJAJRb8DWUCAAC/BAAADgAAAAAAAAABACAAAAAl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主页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139015680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123190</wp:posOffset>
                </wp:positionV>
                <wp:extent cx="1112520" cy="524510"/>
                <wp:effectExtent l="6350" t="6350" r="8890" b="17780"/>
                <wp:wrapNone/>
                <wp:docPr id="255" name="圆柱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2451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27.45pt;margin-top:9.7pt;height:41.3pt;width:87.6pt;z-index:1139015680;v-text-anchor:middle;mso-width-relative:page;mso-height-relative:page;" fillcolor="#FFFFFF [3201]" filled="t" stroked="t" coordsize="21600,21600" o:gfxdata="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Azcl3WAAAACgEAAA8AAAAAAAAAAQAgAAAAIgAAAGRycy9kb3ducmV2LnhtbFBLAQIUABQAAAAI&#10;AIdO4kD5BOMDYQIAALcEAAAOAAAAAAAAAAEAIAAAACUBAABkcnMvZTJvRG9jLnhtbFBLBQYAAAAA&#10;BgAGAFkBAAD4BQAAAAA=&#10;" adj="54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SQLite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3026048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-307340</wp:posOffset>
                </wp:positionV>
                <wp:extent cx="511175" cy="350520"/>
                <wp:effectExtent l="2540" t="0" r="4445" b="15240"/>
                <wp:wrapNone/>
                <wp:docPr id="256" name="直接箭头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0" idx="2"/>
                      </wps:cNvCnPr>
                      <wps:spPr>
                        <a:xfrm flipV="1">
                          <a:off x="0" y="0"/>
                          <a:ext cx="511175" cy="3505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5pt;margin-top:-24.2pt;height:27.6pt;width:40.25pt;z-index:-1781941248;mso-width-relative:page;mso-height-relative:page;" filled="f" stroked="t" coordsize="21600,21600" o:gfxdata="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GrPCjZAAAACQEAAA8AAAAAAAAA&#10;AQAgAAAAIgAAAGRycy9kb3ducmV2LnhtbFBLAQIUABQAAAAIAIdO4kDeIjadEAIAAN0DAAAOAAAA&#10;AAAAAAEAIAAAACg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7942758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439420</wp:posOffset>
                </wp:positionV>
                <wp:extent cx="520065" cy="609600"/>
                <wp:effectExtent l="3810" t="3175" r="9525" b="12065"/>
                <wp:wrapNone/>
                <wp:docPr id="260" name="直接箭头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1" idx="0"/>
                        <a:endCxn id="252" idx="2"/>
                      </wps:cNvCnPr>
                      <wps:spPr>
                        <a:xfrm>
                          <a:off x="0" y="0"/>
                          <a:ext cx="520065" cy="609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2pt;margin-top:34.6pt;height:48pt;width:40.95pt;z-index:479427584;mso-width-relative:page;mso-height-relative:page;" filled="f" stroked="t" coordsize="21600,21600" o:gfxdata="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MEgz9oAAAAKAQAADwAAAAAAAAAB&#10;ACAAAAAiAAAAZHJzL2Rvd25yZXYueG1sUEsBAhQAFAAAAAgAh07iQKi2Pi0OAgAA7gMAAA4AAAAA&#10;AAAAAQAgAAAAKQ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942758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43180</wp:posOffset>
                </wp:positionV>
                <wp:extent cx="511175" cy="396240"/>
                <wp:effectExtent l="3175" t="3810" r="3810" b="11430"/>
                <wp:wrapNone/>
                <wp:docPr id="258" name="直接箭头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1" idx="2"/>
                      </wps:cNvCnPr>
                      <wps:spPr>
                        <a:xfrm>
                          <a:off x="0" y="0"/>
                          <a:ext cx="511175" cy="3962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5pt;margin-top:3.4pt;height:31.2pt;width:40.25pt;z-index:479427584;mso-width-relative:page;mso-height-relative:page;" filled="f" stroked="t" coordsize="21600,21600" o:gfxdata="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2CAF1wAAAAgBAAAPAAAAAAAAAAEAIAAAACIA&#10;AABkcnMvZG93bnJldi54bWxQSwECFAAUAAAACACHTuJAChj1qQoCAADTAwAADgAAAAAAAAABACAA&#10;AAAm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79427584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53340</wp:posOffset>
                </wp:positionV>
                <wp:extent cx="8255" cy="617855"/>
                <wp:effectExtent l="48260" t="0" r="50165" b="6985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2" idx="3"/>
                        <a:endCxn id="255" idx="3"/>
                      </wps:cNvCnPr>
                      <wps:spPr>
                        <a:xfrm flipH="1" flipV="1">
                          <a:off x="0" y="0"/>
                          <a:ext cx="8255" cy="6178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1.25pt;margin-top:4.2pt;height:48.65pt;width:0.65pt;z-index:479427584;mso-width-relative:page;mso-height-relative:page;" filled="f" stroked="t" coordsize="21600,21600" o:gfxdata="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BoPJ1wAAAAkBAAAP&#10;AAAAAAAAAAEAIAAAACIAAABkcnMvZG93bnJldi54bWxQSwECFAAUAAAACACHTuJAOJQEcBkCAAAA&#10;BAAADgAAAAAAAAABACAAAAAm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3292057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61595</wp:posOffset>
                </wp:positionV>
                <wp:extent cx="1034415" cy="359410"/>
                <wp:effectExtent l="6350" t="6350" r="10795" b="15240"/>
                <wp:wrapNone/>
                <wp:docPr id="251" name="剪去对角的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594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8.75pt;margin-top:4.85pt;height:28.3pt;width:81.45pt;z-index:1632920576;v-text-anchor:middle;mso-width-relative:page;mso-height-relative:page;" fillcolor="#FFFFFF [3201]" filled="t" stroked="t" coordsize="1034415,359410" o:gfxdata="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Lvn8n2AAAAAgBAAAPAAAAAAAAAAEAIAAA&#10;ACIAAABkcnMvZG93bnJldi54bWxQSwECFAAUAAAACACHTuJAyHhPJ34CAADNBAAADgAAAAAAAAAB&#10;ACAAAAAnAQAAZHJzL2Uyb0RvYy54bWxQSwUGAAAAAAYABgBZAQAAFwYAAAAA&#10;" path="m0,0l974512,0,1034415,59902,1034415,359410,1034415,359410,59902,359410,0,299507,0,0xe">
                <v:path textboxrect="0,0,1034415,359410" o:connectlocs="1034415,179705;517207,359410;0,179705;51720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请求权限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95316224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76835</wp:posOffset>
                </wp:positionV>
                <wp:extent cx="1034415" cy="359410"/>
                <wp:effectExtent l="6350" t="6350" r="10795" b="15240"/>
                <wp:wrapNone/>
                <wp:docPr id="252" name="剪去对角的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594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1.15pt;margin-top:6.05pt;height:28.3pt;width:81.45pt;z-index:1995316224;v-text-anchor:middle;mso-width-relative:page;mso-height-relative:page;" fillcolor="#FFFFFF [3201]" filled="t" stroked="t" coordsize="1034415,359410" o:gfxdata="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YqHPi2AAAAAkBAAAPAAAAAAAAAAEAIAAA&#10;ACIAAABkcnMvZG93bnJldi54bWxQSwECFAAUAAAACACHTuJAzvJcNX4CAADNBAAADgAAAAAAAAAB&#10;ACAAAAAnAQAAZHJzL2Uyb0RvYy54bWxQSwUGAAAAAAYABgBZAQAAFwYAAAAA&#10;" path="m0,0l974512,0,1034415,59902,1034415,359410,1034415,359410,59902,359410,0,299507,0,0xe">
                <v:path textboxrect="0,0,1034415,359410" o:connectlocs="1034415,179705;517207,359410;0,179705;517207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请求权限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</w:p>
    <w:p>
      <w:pPr>
        <w:tabs>
          <w:tab w:val="left" w:pos="5497"/>
        </w:tabs>
        <w:jc w:val="left"/>
      </w:pPr>
      <w:r>
        <w:drawing>
          <wp:inline distT="0" distB="0" distL="114300" distR="114300">
            <wp:extent cx="4892675" cy="2026920"/>
            <wp:effectExtent l="0" t="0" r="14605" b="0"/>
            <wp:docPr id="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497"/>
        </w:tabs>
        <w:jc w:val="left"/>
      </w:pPr>
      <w:r>
        <w:drawing>
          <wp:inline distT="0" distB="0" distL="114300" distR="114300">
            <wp:extent cx="4725035" cy="1950720"/>
            <wp:effectExtent l="0" t="0" r="14605" b="0"/>
            <wp:docPr id="7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5497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81AF5"/>
    <w:rsid w:val="01243765"/>
    <w:rsid w:val="0DC62817"/>
    <w:rsid w:val="1E981AF5"/>
    <w:rsid w:val="2D47509F"/>
    <w:rsid w:val="3FC5773B"/>
    <w:rsid w:val="6AD17EC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0597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2018-03-28T15:03:00Z</dcterms:created>
  <dc:creator>60597</dc:creator>
  <cp:lastModifiedBy>北风乱</cp:lastModifiedBy>
  <dcterms:modified xsi:type="dcterms:W3CDTF">2018-03-29T08:18:34Z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